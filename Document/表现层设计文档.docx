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74" w:rsidRPr="004570FA" w:rsidRDefault="007C4490" w:rsidP="000F0B65">
      <w:pPr>
        <w:pStyle w:val="ab"/>
        <w:spacing w:beforeLines="1600" w:before="4992"/>
        <w:ind w:firstLine="442"/>
        <w:rPr>
          <w:b/>
          <w:color w:val="auto"/>
        </w:rPr>
      </w:pPr>
      <w:r>
        <w:rPr>
          <w:rFonts w:hint="eastAsia"/>
          <w:b/>
          <w:color w:val="auto"/>
        </w:rPr>
        <w:t>表现层设计文档</w:t>
      </w:r>
    </w:p>
    <w:p w:rsidR="00845493" w:rsidRPr="008174AE" w:rsidRDefault="007C4490" w:rsidP="008174AE">
      <w:pPr>
        <w:pStyle w:val="ac"/>
      </w:pPr>
      <w:r>
        <w:rPr>
          <w:rFonts w:hint="eastAsia"/>
        </w:rPr>
        <w:t>架构</w:t>
      </w:r>
    </w:p>
    <w:p w:rsidR="003A327D" w:rsidRDefault="007C4490" w:rsidP="004570FA">
      <w:pPr>
        <w:jc w:val="center"/>
      </w:pPr>
      <w:r>
        <w:rPr>
          <w:rFonts w:hint="eastAsia"/>
        </w:rPr>
        <w:t>2013-11-22</w:t>
      </w:r>
    </w:p>
    <w:p w:rsidR="003A327D" w:rsidRDefault="003A327D" w:rsidP="007938C4">
      <w:r>
        <w:br w:type="page"/>
      </w:r>
    </w:p>
    <w:p w:rsidR="00853F7D" w:rsidRPr="00853F7D" w:rsidRDefault="00853F7D" w:rsidP="00853F7D">
      <w:pPr>
        <w:spacing w:beforeLines="100" w:before="312" w:afterLines="50" w:after="156"/>
        <w:ind w:firstLine="0"/>
        <w:jc w:val="center"/>
        <w:rPr>
          <w:b/>
          <w:sz w:val="24"/>
          <w:szCs w:val="24"/>
        </w:rPr>
      </w:pPr>
      <w:r w:rsidRPr="00853F7D">
        <w:rPr>
          <w:rFonts w:hint="eastAsia"/>
          <w:b/>
          <w:sz w:val="24"/>
          <w:szCs w:val="24"/>
        </w:rPr>
        <w:lastRenderedPageBreak/>
        <w:t>修改历史</w:t>
      </w:r>
    </w:p>
    <w:tbl>
      <w:tblPr>
        <w:tblStyle w:val="10"/>
        <w:tblW w:w="7843" w:type="dxa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1853"/>
        <w:gridCol w:w="1496"/>
        <w:gridCol w:w="1280"/>
        <w:gridCol w:w="2376"/>
      </w:tblGrid>
      <w:tr w:rsidR="00853F7D" w:rsidRPr="00B52520" w:rsidTr="00CC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jc w:val="center"/>
        </w:trPr>
        <w:tc>
          <w:tcPr>
            <w:tcW w:w="838" w:type="dxa"/>
          </w:tcPr>
          <w:p w:rsidR="00853F7D" w:rsidRPr="00A03EC1" w:rsidRDefault="00853F7D" w:rsidP="00D7548D">
            <w:pPr>
              <w:ind w:firstLine="0"/>
            </w:pPr>
            <w:r w:rsidRPr="00A03EC1">
              <w:t>序号</w:t>
            </w:r>
          </w:p>
        </w:tc>
        <w:tc>
          <w:tcPr>
            <w:tcW w:w="1853" w:type="dxa"/>
          </w:tcPr>
          <w:p w:rsidR="00853F7D" w:rsidRPr="00B52520" w:rsidRDefault="00853F7D" w:rsidP="00D7548D">
            <w:pPr>
              <w:ind w:firstLine="0"/>
            </w:pPr>
            <w:r w:rsidRPr="00B52520">
              <w:t>Jira</w:t>
            </w:r>
            <w:r w:rsidRPr="00B52520">
              <w:t>号</w:t>
            </w:r>
          </w:p>
        </w:tc>
        <w:tc>
          <w:tcPr>
            <w:tcW w:w="1496" w:type="dxa"/>
          </w:tcPr>
          <w:p w:rsidR="00853F7D" w:rsidRPr="00B52520" w:rsidRDefault="00853F7D" w:rsidP="00D7548D">
            <w:pPr>
              <w:ind w:firstLine="0"/>
            </w:pPr>
            <w:r w:rsidRPr="00B52520">
              <w:t>修改日期</w:t>
            </w:r>
          </w:p>
        </w:tc>
        <w:tc>
          <w:tcPr>
            <w:tcW w:w="1280" w:type="dxa"/>
          </w:tcPr>
          <w:p w:rsidR="00853F7D" w:rsidRPr="00B52520" w:rsidRDefault="00853F7D" w:rsidP="00D7548D">
            <w:pPr>
              <w:ind w:firstLine="0"/>
            </w:pPr>
            <w:r w:rsidRPr="00B52520">
              <w:t>修改人员</w:t>
            </w:r>
          </w:p>
        </w:tc>
        <w:tc>
          <w:tcPr>
            <w:tcW w:w="2376" w:type="dxa"/>
          </w:tcPr>
          <w:p w:rsidR="00853F7D" w:rsidRPr="00B52520" w:rsidRDefault="00853F7D" w:rsidP="00D7548D">
            <w:pPr>
              <w:ind w:firstLine="0"/>
            </w:pPr>
            <w:r w:rsidRPr="00B52520">
              <w:t>修改简述</w:t>
            </w:r>
          </w:p>
        </w:tc>
      </w:tr>
      <w:tr w:rsidR="00853F7D" w:rsidRPr="00B52520" w:rsidTr="00CC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tcW w:w="838" w:type="dxa"/>
          </w:tcPr>
          <w:p w:rsidR="00853F7D" w:rsidRPr="00B52520" w:rsidRDefault="00853F7D" w:rsidP="00D7548D">
            <w:pPr>
              <w:ind w:firstLine="0"/>
            </w:pPr>
            <w:r>
              <w:t>1</w:t>
            </w:r>
          </w:p>
        </w:tc>
        <w:tc>
          <w:tcPr>
            <w:tcW w:w="1853" w:type="dxa"/>
          </w:tcPr>
          <w:p w:rsidR="00853F7D" w:rsidRPr="00B52520" w:rsidRDefault="007C4490" w:rsidP="00D7548D">
            <w:pPr>
              <w:ind w:firstLine="0"/>
            </w:pPr>
            <w:r w:rsidRPr="007C4490">
              <w:t>MUSHROOM-25</w:t>
            </w:r>
          </w:p>
        </w:tc>
        <w:tc>
          <w:tcPr>
            <w:tcW w:w="1496" w:type="dxa"/>
          </w:tcPr>
          <w:p w:rsidR="00853F7D" w:rsidRPr="00B52520" w:rsidRDefault="007C4490" w:rsidP="00D7548D">
            <w:pPr>
              <w:ind w:firstLine="0"/>
            </w:pPr>
            <w:r>
              <w:rPr>
                <w:rFonts w:hint="eastAsia"/>
              </w:rPr>
              <w:t>2013-11-22</w:t>
            </w:r>
          </w:p>
        </w:tc>
        <w:tc>
          <w:tcPr>
            <w:tcW w:w="1280" w:type="dxa"/>
          </w:tcPr>
          <w:p w:rsidR="00853F7D" w:rsidRPr="00B52520" w:rsidRDefault="007C4490" w:rsidP="00D7548D">
            <w:pPr>
              <w:ind w:firstLine="0"/>
            </w:pPr>
            <w:r>
              <w:rPr>
                <w:rFonts w:hint="eastAsia"/>
              </w:rPr>
              <w:t>倪俊佳</w:t>
            </w:r>
          </w:p>
        </w:tc>
        <w:tc>
          <w:tcPr>
            <w:tcW w:w="2376" w:type="dxa"/>
          </w:tcPr>
          <w:p w:rsidR="00853F7D" w:rsidRPr="00B52520" w:rsidRDefault="007C4490" w:rsidP="00D7548D">
            <w:pPr>
              <w:ind w:firstLine="0"/>
            </w:pPr>
            <w:r>
              <w:rPr>
                <w:rFonts w:hint="eastAsia"/>
              </w:rPr>
              <w:t>创建文档，总述</w:t>
            </w:r>
          </w:p>
        </w:tc>
      </w:tr>
      <w:tr w:rsidR="00CC3F04" w:rsidRPr="00B52520" w:rsidTr="00CC3F04">
        <w:trPr>
          <w:trHeight w:val="441"/>
          <w:jc w:val="center"/>
        </w:trPr>
        <w:tc>
          <w:tcPr>
            <w:tcW w:w="838" w:type="dxa"/>
          </w:tcPr>
          <w:p w:rsidR="00CC3F04" w:rsidRDefault="00CC3F04" w:rsidP="00D7548D">
            <w:pPr>
              <w:ind w:firstLine="0"/>
            </w:pPr>
            <w:r>
              <w:t>2</w:t>
            </w:r>
          </w:p>
        </w:tc>
        <w:tc>
          <w:tcPr>
            <w:tcW w:w="1853" w:type="dxa"/>
          </w:tcPr>
          <w:p w:rsidR="00CC3F04" w:rsidRPr="007C4490" w:rsidRDefault="00CC3F04" w:rsidP="00D7548D">
            <w:pPr>
              <w:ind w:firstLine="0"/>
            </w:pPr>
            <w:r w:rsidRPr="007C4490">
              <w:t>MUSHROOM-25</w:t>
            </w:r>
          </w:p>
        </w:tc>
        <w:tc>
          <w:tcPr>
            <w:tcW w:w="1496" w:type="dxa"/>
          </w:tcPr>
          <w:p w:rsidR="00CC3F04" w:rsidRDefault="00CC3F04" w:rsidP="00CC3F04">
            <w:pPr>
              <w:ind w:firstLine="0"/>
            </w:pPr>
            <w:r>
              <w:rPr>
                <w:rFonts w:hint="eastAsia"/>
              </w:rPr>
              <w:t>2013-12-16</w:t>
            </w:r>
          </w:p>
        </w:tc>
        <w:tc>
          <w:tcPr>
            <w:tcW w:w="1280" w:type="dxa"/>
          </w:tcPr>
          <w:p w:rsidR="00CC3F04" w:rsidRDefault="00CC3F04" w:rsidP="00D7548D">
            <w:pPr>
              <w:ind w:firstLine="0"/>
            </w:pPr>
            <w:r>
              <w:rPr>
                <w:rFonts w:hint="eastAsia"/>
              </w:rPr>
              <w:t>倪俊佳</w:t>
            </w:r>
          </w:p>
        </w:tc>
        <w:tc>
          <w:tcPr>
            <w:tcW w:w="2376" w:type="dxa"/>
          </w:tcPr>
          <w:p w:rsidR="00CC3F04" w:rsidRDefault="00295AB3" w:rsidP="00D7548D">
            <w:pPr>
              <w:ind w:firstLine="0"/>
            </w:pP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</w:tbl>
    <w:p w:rsidR="00853F7D" w:rsidRDefault="00853F7D" w:rsidP="00E94DCE">
      <w:pPr>
        <w:pStyle w:val="1"/>
      </w:pPr>
      <w:r>
        <w:br w:type="page"/>
      </w:r>
      <w:r w:rsidR="00306A09">
        <w:rPr>
          <w:rFonts w:hint="eastAsia"/>
        </w:rPr>
        <w:lastRenderedPageBreak/>
        <w:t>展示层</w:t>
      </w:r>
      <w:r w:rsidR="00077F6E">
        <w:rPr>
          <w:rFonts w:hint="eastAsia"/>
        </w:rPr>
        <w:t>总述</w:t>
      </w:r>
    </w:p>
    <w:p w:rsidR="00306A09" w:rsidRDefault="00306A09" w:rsidP="00306A09">
      <w:r>
        <w:rPr>
          <w:rFonts w:hint="eastAsia"/>
        </w:rPr>
        <w:t>展示层</w:t>
      </w:r>
      <w:r w:rsidR="00AF43C5">
        <w:rPr>
          <w:rFonts w:hint="eastAsia"/>
        </w:rPr>
        <w:t>目前</w:t>
      </w:r>
      <w:r>
        <w:rPr>
          <w:rFonts w:hint="eastAsia"/>
        </w:rPr>
        <w:t>主要指浏览器和</w:t>
      </w:r>
      <w:r>
        <w:rPr>
          <w:rFonts w:hint="eastAsia"/>
        </w:rPr>
        <w:t>WEB</w:t>
      </w:r>
      <w:r>
        <w:rPr>
          <w:rFonts w:hint="eastAsia"/>
        </w:rPr>
        <w:t>服务器这一层面。</w:t>
      </w:r>
      <w:r w:rsidR="00AF43C5">
        <w:rPr>
          <w:rFonts w:hint="eastAsia"/>
        </w:rPr>
        <w:t>后期可指运行于各种操作系统之上的</w:t>
      </w:r>
      <w:r w:rsidR="00AF43C5">
        <w:rPr>
          <w:rFonts w:hint="eastAsia"/>
        </w:rPr>
        <w:t>APP</w:t>
      </w:r>
      <w:r w:rsidR="00AF43C5">
        <w:rPr>
          <w:rFonts w:hint="eastAsia"/>
        </w:rPr>
        <w:t>及服务器。</w:t>
      </w:r>
    </w:p>
    <w:p w:rsidR="00306A09" w:rsidRDefault="00306A09" w:rsidP="00F1507E">
      <w:r>
        <w:rPr>
          <w:rFonts w:hint="eastAsia"/>
        </w:rPr>
        <w:t>WEB</w:t>
      </w:r>
      <w:r>
        <w:rPr>
          <w:rFonts w:hint="eastAsia"/>
        </w:rPr>
        <w:t>服务器主要的作用是充当计算层和数据交互层</w:t>
      </w:r>
      <w:r w:rsidR="000D495B">
        <w:rPr>
          <w:rFonts w:hint="eastAsia"/>
        </w:rPr>
        <w:t>以及系统的部分权限控制器</w:t>
      </w:r>
      <w:r>
        <w:rPr>
          <w:rFonts w:hint="eastAsia"/>
        </w:rPr>
        <w:t>。接受用户（浏览器）的数据请求。目前主要是两类数据请求，一是数据查看</w:t>
      </w:r>
      <w:r w:rsidR="00F1507E">
        <w:rPr>
          <w:rFonts w:hint="eastAsia"/>
        </w:rPr>
        <w:t>或者</w:t>
      </w:r>
      <w:r>
        <w:rPr>
          <w:rFonts w:hint="eastAsia"/>
        </w:rPr>
        <w:t>下载请求</w:t>
      </w:r>
      <w:r w:rsidR="00AF43C5">
        <w:rPr>
          <w:rFonts w:hint="eastAsia"/>
        </w:rPr>
        <w:t>，告知研究人员目前各个</w:t>
      </w:r>
      <w:r w:rsidR="00F1507E">
        <w:rPr>
          <w:rFonts w:hint="eastAsia"/>
        </w:rPr>
        <w:t>设备以及传感器采集</w:t>
      </w:r>
      <w:r w:rsidR="00AF43C5">
        <w:rPr>
          <w:rFonts w:hint="eastAsia"/>
        </w:rPr>
        <w:t>参数情况</w:t>
      </w:r>
      <w:r>
        <w:rPr>
          <w:rFonts w:hint="eastAsia"/>
        </w:rPr>
        <w:t>。</w:t>
      </w:r>
      <w:r w:rsidR="00AF43C5">
        <w:rPr>
          <w:rFonts w:hint="eastAsia"/>
        </w:rPr>
        <w:t>二是设备控制请求，这个</w:t>
      </w:r>
      <w:r w:rsidR="000D495B">
        <w:rPr>
          <w:rFonts w:hint="eastAsia"/>
        </w:rPr>
        <w:t>请求数据</w:t>
      </w:r>
      <w:r w:rsidR="00AF43C5">
        <w:rPr>
          <w:rFonts w:hint="eastAsia"/>
        </w:rPr>
        <w:t>将由</w:t>
      </w:r>
      <w:r w:rsidR="00AF43C5">
        <w:rPr>
          <w:rFonts w:hint="eastAsia"/>
        </w:rPr>
        <w:t>WEB</w:t>
      </w:r>
      <w:r w:rsidR="00AF43C5">
        <w:rPr>
          <w:rFonts w:hint="eastAsia"/>
        </w:rPr>
        <w:t>服务器通过</w:t>
      </w:r>
      <w:r w:rsidR="00F1507E">
        <w:rPr>
          <w:rFonts w:hint="eastAsia"/>
        </w:rPr>
        <w:t>TCP</w:t>
      </w:r>
      <w:r w:rsidR="00F1507E">
        <w:rPr>
          <w:rFonts w:hint="eastAsia"/>
        </w:rPr>
        <w:t>通信</w:t>
      </w:r>
      <w:r w:rsidR="00AF43C5">
        <w:rPr>
          <w:rFonts w:hint="eastAsia"/>
        </w:rPr>
        <w:t>转交到中间件层，并等待处理结果，以此来告知</w:t>
      </w:r>
      <w:r w:rsidR="000D495B">
        <w:rPr>
          <w:rFonts w:hint="eastAsia"/>
        </w:rPr>
        <w:t>用户此次执行是否成功。部分权限控制主要是</w:t>
      </w:r>
      <w:r w:rsidR="00F1507E">
        <w:rPr>
          <w:rFonts w:hint="eastAsia"/>
        </w:rPr>
        <w:t>指将使用此类系统的人员进行分组，分配权限，在最大程度上保证系统安全合理运行。</w:t>
      </w:r>
    </w:p>
    <w:p w:rsidR="00BD2EEB" w:rsidRPr="00306A09" w:rsidRDefault="00BD35AC" w:rsidP="00BD2EEB">
      <w:r>
        <w:rPr>
          <w:rFonts w:hint="eastAsia"/>
        </w:rPr>
        <w:t>浏览器</w:t>
      </w:r>
      <w:r w:rsidR="000D495B">
        <w:rPr>
          <w:rFonts w:hint="eastAsia"/>
        </w:rPr>
        <w:t>主要从服务器拿取数据，之后绘制相应的图表。</w:t>
      </w:r>
      <w:r w:rsidR="00F1507E">
        <w:rPr>
          <w:rFonts w:hint="eastAsia"/>
        </w:rPr>
        <w:t>另外</w:t>
      </w:r>
      <w:r w:rsidR="000D495B">
        <w:rPr>
          <w:rFonts w:hint="eastAsia"/>
        </w:rPr>
        <w:t>提供数据下载接口。</w:t>
      </w:r>
      <w:r w:rsidR="00F1507E">
        <w:rPr>
          <w:rFonts w:hint="eastAsia"/>
        </w:rPr>
        <w:t>在</w:t>
      </w:r>
      <w:r w:rsidR="000D495B">
        <w:rPr>
          <w:rFonts w:hint="eastAsia"/>
        </w:rPr>
        <w:t>前期</w:t>
      </w:r>
      <w:r w:rsidR="00F1507E">
        <w:rPr>
          <w:rFonts w:hint="eastAsia"/>
        </w:rPr>
        <w:t>还承担用户输入指令的作用，比如输入设备计划运行时间表，以及直接控制设备</w:t>
      </w:r>
      <w:r w:rsidR="00036DCB">
        <w:rPr>
          <w:rFonts w:hint="eastAsia"/>
        </w:rPr>
        <w:t>的指令。</w:t>
      </w:r>
    </w:p>
    <w:p w:rsidR="00D217AD" w:rsidRDefault="00E20EC4" w:rsidP="00E94DCE">
      <w:pPr>
        <w:pStyle w:val="1"/>
      </w:pPr>
      <w:r>
        <w:rPr>
          <w:rFonts w:hint="eastAsia"/>
        </w:rPr>
        <w:t>展示层界面设计</w:t>
      </w:r>
    </w:p>
    <w:p w:rsidR="00DA7C40" w:rsidRPr="00DA7C40" w:rsidRDefault="006F2384" w:rsidP="00DA7C40">
      <w:pPr>
        <w:pStyle w:val="2"/>
      </w:pPr>
      <w:r>
        <w:rPr>
          <w:rFonts w:hint="eastAsia"/>
        </w:rPr>
        <w:t>呈现</w:t>
      </w:r>
      <w:r w:rsidR="00DA7C40">
        <w:rPr>
          <w:rFonts w:hint="eastAsia"/>
        </w:rPr>
        <w:t>数据</w:t>
      </w:r>
    </w:p>
    <w:p w:rsidR="00D217AD" w:rsidRDefault="00D217AD" w:rsidP="00D217AD">
      <w:r>
        <w:rPr>
          <w:rFonts w:hint="eastAsia"/>
        </w:rPr>
        <w:t>这段主要介绍数据</w:t>
      </w:r>
      <w:r w:rsidR="006F2384">
        <w:rPr>
          <w:rFonts w:hint="eastAsia"/>
        </w:rPr>
        <w:t>怎样呈现</w:t>
      </w:r>
      <w:r>
        <w:rPr>
          <w:rFonts w:hint="eastAsia"/>
        </w:rPr>
        <w:t>。</w:t>
      </w:r>
    </w:p>
    <w:p w:rsidR="00E553FD" w:rsidRDefault="00E553FD" w:rsidP="00D217AD">
      <w:r>
        <w:rPr>
          <w:rFonts w:hint="eastAsia"/>
        </w:rPr>
        <w:t>对于大数据如何呈现：</w:t>
      </w:r>
    </w:p>
    <w:p w:rsidR="00E553FD" w:rsidRDefault="00E553FD" w:rsidP="00D217AD">
      <w:r>
        <w:rPr>
          <w:rFonts w:hint="eastAsia"/>
        </w:rPr>
        <w:t>图片</w:t>
      </w:r>
      <w:r>
        <w:rPr>
          <w:rFonts w:hint="eastAsia"/>
        </w:rPr>
        <w:t>or</w:t>
      </w:r>
      <w:r>
        <w:rPr>
          <w:rFonts w:hint="eastAsia"/>
        </w:rPr>
        <w:t>直接传输</w:t>
      </w:r>
      <w:r>
        <w:rPr>
          <w:rFonts w:hint="eastAsia"/>
        </w:rPr>
        <w:t>or</w:t>
      </w:r>
      <w:r>
        <w:rPr>
          <w:rFonts w:hint="eastAsia"/>
        </w:rPr>
        <w:t>压缩</w:t>
      </w:r>
    </w:p>
    <w:p w:rsidR="0082293B" w:rsidRDefault="0082293B" w:rsidP="0082293B">
      <w:pPr>
        <w:pStyle w:val="2"/>
      </w:pPr>
      <w:r>
        <w:rPr>
          <w:rFonts w:hint="eastAsia"/>
        </w:rPr>
        <w:t>数据处理</w:t>
      </w:r>
    </w:p>
    <w:p w:rsidR="0082293B" w:rsidRPr="0082293B" w:rsidRDefault="0082293B" w:rsidP="0082293B">
      <w:r>
        <w:rPr>
          <w:rFonts w:hint="eastAsia"/>
        </w:rPr>
        <w:t>这段主要描写在线处理数据。</w:t>
      </w:r>
    </w:p>
    <w:p w:rsidR="00D217AD" w:rsidRDefault="006F2384" w:rsidP="006F2384">
      <w:pPr>
        <w:pStyle w:val="2"/>
      </w:pPr>
      <w:r>
        <w:rPr>
          <w:rFonts w:hint="eastAsia"/>
        </w:rPr>
        <w:t>下载</w:t>
      </w:r>
      <w:r w:rsidR="00D217AD">
        <w:rPr>
          <w:rFonts w:hint="eastAsia"/>
        </w:rPr>
        <w:t>数据</w:t>
      </w:r>
    </w:p>
    <w:p w:rsidR="00D217AD" w:rsidRDefault="00D217AD" w:rsidP="00D217AD">
      <w:r>
        <w:rPr>
          <w:rFonts w:hint="eastAsia"/>
        </w:rPr>
        <w:t>这段主要介绍数据下载支持的格式</w:t>
      </w:r>
    </w:p>
    <w:p w:rsidR="00DA7C40" w:rsidRDefault="006F2384" w:rsidP="006F2384">
      <w:pPr>
        <w:pStyle w:val="2"/>
      </w:pPr>
      <w:r>
        <w:rPr>
          <w:rFonts w:hint="eastAsia"/>
        </w:rPr>
        <w:t>控制</w:t>
      </w:r>
      <w:r w:rsidR="00DA7C40">
        <w:rPr>
          <w:rFonts w:hint="eastAsia"/>
        </w:rPr>
        <w:t>设备</w:t>
      </w:r>
    </w:p>
    <w:p w:rsidR="00DA7C40" w:rsidRDefault="00DA7C40" w:rsidP="00D217AD">
      <w:r>
        <w:rPr>
          <w:rFonts w:hint="eastAsia"/>
        </w:rPr>
        <w:t>这段主要介绍如何具体控制设备</w:t>
      </w:r>
    </w:p>
    <w:p w:rsidR="00B23111" w:rsidRDefault="00B23111" w:rsidP="00B23111">
      <w:pPr>
        <w:pStyle w:val="1"/>
      </w:pPr>
      <w:r>
        <w:rPr>
          <w:rFonts w:hint="eastAsia"/>
        </w:rPr>
        <w:t>浏览器和</w:t>
      </w:r>
      <w:r>
        <w:rPr>
          <w:rFonts w:hint="eastAsia"/>
        </w:rPr>
        <w:t>WEB</w:t>
      </w:r>
      <w:r>
        <w:rPr>
          <w:rFonts w:hint="eastAsia"/>
        </w:rPr>
        <w:t>服务器之间的信息交互</w:t>
      </w:r>
    </w:p>
    <w:p w:rsidR="00B23111" w:rsidRDefault="00B23111" w:rsidP="00B23111">
      <w:pPr>
        <w:pStyle w:val="2"/>
      </w:pPr>
      <w:r>
        <w:rPr>
          <w:rFonts w:hint="eastAsia"/>
        </w:rPr>
        <w:t>REST API</w:t>
      </w:r>
    </w:p>
    <w:p w:rsidR="00B23111" w:rsidRDefault="00B23111" w:rsidP="00B23111">
      <w:r>
        <w:rPr>
          <w:rFonts w:hint="eastAsia"/>
        </w:rPr>
        <w:lastRenderedPageBreak/>
        <w:t>在</w:t>
      </w:r>
      <w:r>
        <w:rPr>
          <w:rFonts w:hint="eastAsia"/>
        </w:rPr>
        <w:t xml:space="preserve"> REST </w:t>
      </w:r>
      <w:r>
        <w:rPr>
          <w:rFonts w:hint="eastAsia"/>
        </w:rPr>
        <w:t>中，开发人员显式地使用</w:t>
      </w:r>
      <w:r>
        <w:rPr>
          <w:rFonts w:hint="eastAsia"/>
        </w:rPr>
        <w:t xml:space="preserve"> HTTP </w:t>
      </w:r>
      <w:r>
        <w:rPr>
          <w:rFonts w:hint="eastAsia"/>
        </w:rPr>
        <w:t>方法，对系统资源进行创建、读取、更新和删除的操作：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POST </w:t>
      </w:r>
      <w:r>
        <w:rPr>
          <w:rFonts w:hint="eastAsia"/>
        </w:rPr>
        <w:t>方法在服务器上创建资源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GET </w:t>
      </w:r>
      <w:r>
        <w:rPr>
          <w:rFonts w:hint="eastAsia"/>
        </w:rPr>
        <w:t>方法从服务器检索某个资源或者资源集合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PUT </w:t>
      </w:r>
      <w:r>
        <w:rPr>
          <w:rFonts w:hint="eastAsia"/>
        </w:rPr>
        <w:t>方法对服务器的现有资源进行更新</w:t>
      </w:r>
    </w:p>
    <w:p w:rsidR="00B23111" w:rsidRDefault="00B23111" w:rsidP="00EF4B9E">
      <w:pPr>
        <w:pStyle w:val="a0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DELETE </w:t>
      </w:r>
      <w:r>
        <w:rPr>
          <w:rFonts w:hint="eastAsia"/>
        </w:rPr>
        <w:t>方法删除服务器的某个资源</w:t>
      </w:r>
    </w:p>
    <w:p w:rsidR="0077150C" w:rsidRDefault="0077150C" w:rsidP="00B23111">
      <w:r w:rsidRPr="0077150C">
        <w:rPr>
          <w:rFonts w:hint="eastAsia"/>
        </w:rPr>
        <w:t>更为标准的内容协商方式是使用</w:t>
      </w:r>
      <w:r w:rsidRPr="0077150C">
        <w:rPr>
          <w:rFonts w:hint="eastAsia"/>
        </w:rPr>
        <w:t xml:space="preserve"> HTTP </w:t>
      </w:r>
      <w:r w:rsidRPr="0077150C">
        <w:rPr>
          <w:rFonts w:hint="eastAsia"/>
        </w:rPr>
        <w:t>头。我们通常使用</w:t>
      </w:r>
      <w:r w:rsidRPr="0077150C">
        <w:rPr>
          <w:rFonts w:hint="eastAsia"/>
        </w:rPr>
        <w:t xml:space="preserve"> Accept </w:t>
      </w:r>
      <w:r w:rsidRPr="0077150C">
        <w:rPr>
          <w:rFonts w:hint="eastAsia"/>
        </w:rPr>
        <w:t>来设置我们接受的返回结果的内容格式，用</w:t>
      </w:r>
      <w:r w:rsidRPr="0077150C">
        <w:rPr>
          <w:rFonts w:hint="eastAsia"/>
        </w:rPr>
        <w:t xml:space="preserve"> Accept-Charset </w:t>
      </w:r>
      <w:r w:rsidRPr="0077150C">
        <w:rPr>
          <w:rFonts w:hint="eastAsia"/>
        </w:rPr>
        <w:t>来设置字符集，用</w:t>
      </w:r>
      <w:r w:rsidRPr="0077150C">
        <w:rPr>
          <w:rFonts w:hint="eastAsia"/>
        </w:rPr>
        <w:t xml:space="preserve"> Accept-Encoding </w:t>
      </w:r>
      <w:r w:rsidRPr="0077150C">
        <w:rPr>
          <w:rFonts w:hint="eastAsia"/>
        </w:rPr>
        <w:t>来设置数据传输格式，用</w:t>
      </w:r>
      <w:r w:rsidRPr="0077150C">
        <w:rPr>
          <w:rFonts w:hint="eastAsia"/>
        </w:rPr>
        <w:t xml:space="preserve"> Accept-Language </w:t>
      </w:r>
      <w:r w:rsidRPr="0077150C">
        <w:rPr>
          <w:rFonts w:hint="eastAsia"/>
        </w:rPr>
        <w:t>来设置语言。</w:t>
      </w:r>
    </w:p>
    <w:p w:rsidR="00712B4A" w:rsidRDefault="00295396" w:rsidP="00712B4A">
      <w:pPr>
        <w:pStyle w:val="2"/>
      </w:pPr>
      <w:r>
        <w:rPr>
          <w:rFonts w:hint="eastAsia"/>
        </w:rPr>
        <w:t>数据传输格式</w:t>
      </w:r>
    </w:p>
    <w:p w:rsidR="005A53B0" w:rsidRPr="005A53B0" w:rsidRDefault="005A53B0" w:rsidP="005A53B0">
      <w:pPr>
        <w:rPr>
          <w:rFonts w:hint="eastAsia"/>
        </w:rPr>
      </w:pPr>
      <w:r>
        <w:rPr>
          <w:rFonts w:hint="eastAsia"/>
        </w:rPr>
        <w:t>默认出错信息全部会提交到</w:t>
      </w:r>
      <w:r w:rsidR="005F0CE3">
        <w:rPr>
          <w:rFonts w:hint="eastAsia"/>
        </w:rPr>
        <w:t>信息提示</w:t>
      </w:r>
      <w:r>
        <w:rPr>
          <w:rFonts w:hint="eastAsia"/>
        </w:rPr>
        <w:t>层，数据传输格式如</w:t>
      </w:r>
      <w:hyperlink w:anchor="_Alert_信息提示框" w:history="1">
        <w:r w:rsidRPr="005A53B0">
          <w:rPr>
            <w:rStyle w:val="afa"/>
            <w:rFonts w:hint="eastAsia"/>
          </w:rPr>
          <w:t xml:space="preserve">Alert </w:t>
        </w:r>
        <w:r w:rsidRPr="005A53B0">
          <w:rPr>
            <w:rStyle w:val="afa"/>
            <w:rFonts w:hint="eastAsia"/>
          </w:rPr>
          <w:t>信息提示框</w:t>
        </w:r>
      </w:hyperlink>
      <w:r>
        <w:t>中所示。</w:t>
      </w:r>
      <w:r w:rsidR="005F0CE3">
        <w:t>另外对于没有具体返回数据时的请求也会在信息提示层中显示，所以下面不再累述。</w:t>
      </w:r>
    </w:p>
    <w:p w:rsidR="00295396" w:rsidRDefault="00295396" w:rsidP="001C75F1">
      <w:pPr>
        <w:pStyle w:val="3"/>
      </w:pPr>
      <w:r>
        <w:t xml:space="preserve">Slider </w:t>
      </w:r>
      <w:r>
        <w:rPr>
          <w:rFonts w:hint="eastAsia"/>
        </w:rPr>
        <w:t>侧滑导航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295396" w:rsidTr="00295396">
        <w:trPr>
          <w:jc w:val="center"/>
        </w:trPr>
        <w:tc>
          <w:tcPr>
            <w:tcW w:w="8082" w:type="dxa"/>
          </w:tcPr>
          <w:p w:rsidR="001D74BC" w:rsidRDefault="001D74BC" w:rsidP="001D74BC">
            <w:pPr>
              <w:rPr>
                <w:b/>
              </w:rPr>
            </w:pPr>
            <w:r>
              <w:rPr>
                <w:b/>
              </w:rPr>
              <w:t xml:space="preserve">// user login 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 xml:space="preserve">POST </w:t>
            </w:r>
            <w:r w:rsidR="00BF4349">
              <w:rPr>
                <w:b/>
              </w:rPr>
              <w:t>/</w:t>
            </w:r>
            <w:r w:rsidRPr="001D74BC">
              <w:rPr>
                <w:b/>
              </w:rPr>
              <w:t>login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>{</w:t>
            </w:r>
          </w:p>
          <w:p w:rsidR="001D74BC" w:rsidRPr="001D74BC" w:rsidRDefault="009F72A1" w:rsidP="009F72A1"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proofErr w:type="spellStart"/>
            <w:r>
              <w:rPr>
                <w:b/>
              </w:rPr>
              <w:t>user</w:t>
            </w:r>
            <w:r w:rsidR="009C5A9D">
              <w:rPr>
                <w:b/>
              </w:rPr>
              <w:t>N</w:t>
            </w:r>
            <w:r>
              <w:rPr>
                <w:b/>
              </w:rPr>
              <w:t>ame</w:t>
            </w:r>
            <w:proofErr w:type="spellEnd"/>
            <w:r w:rsidR="009C5A9D">
              <w:rPr>
                <w:b/>
              </w:rPr>
              <w:t>": [</w:t>
            </w:r>
            <w:proofErr w:type="spellStart"/>
            <w:r w:rsidR="009C5A9D">
              <w:rPr>
                <w:b/>
              </w:rPr>
              <w:t>userN</w:t>
            </w:r>
            <w:r w:rsidR="001D74BC" w:rsidRPr="001D74BC">
              <w:rPr>
                <w:b/>
              </w:rPr>
              <w:t>ame</w:t>
            </w:r>
            <w:proofErr w:type="spellEnd"/>
            <w:r w:rsidR="001D74BC" w:rsidRPr="001D74BC">
              <w:rPr>
                <w:b/>
              </w:rPr>
              <w:t>]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 xml:space="preserve">    "password": [password]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>}</w:t>
            </w:r>
          </w:p>
          <w:p w:rsidR="001D74BC" w:rsidRPr="001D74BC" w:rsidRDefault="001D74BC" w:rsidP="001D74BC">
            <w:pPr>
              <w:rPr>
                <w:b/>
              </w:rPr>
            </w:pPr>
            <w:r w:rsidRPr="001D74BC">
              <w:rPr>
                <w:b/>
              </w:rPr>
              <w:t>Response:</w:t>
            </w:r>
          </w:p>
          <w:p w:rsidR="00712B4A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>{</w:t>
            </w:r>
          </w:p>
          <w:p w:rsidR="00856FC1" w:rsidRPr="001D74BC" w:rsidRDefault="00856FC1" w:rsidP="00856FC1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b/>
              </w:rPr>
              <w:t>token</w:t>
            </w:r>
            <w:r>
              <w:rPr>
                <w:b/>
              </w:rPr>
              <w:t>": [</w:t>
            </w:r>
            <w:r>
              <w:rPr>
                <w:b/>
              </w:rPr>
              <w:t>token]</w:t>
            </w:r>
            <w:r w:rsidR="00394AE9">
              <w:rPr>
                <w:b/>
              </w:rPr>
              <w:t xml:space="preserve">                // </w:t>
            </w:r>
            <w:r w:rsidR="00394AE9">
              <w:rPr>
                <w:rFonts w:hint="eastAsia"/>
                <w:b/>
              </w:rPr>
              <w:t>授权</w:t>
            </w:r>
            <w:r w:rsidR="00394AE9">
              <w:rPr>
                <w:b/>
              </w:rPr>
              <w:t>Session</w:t>
            </w:r>
            <w:r w:rsidR="005A1308">
              <w:rPr>
                <w:b/>
              </w:rPr>
              <w:t xml:space="preserve"> Token</w:t>
            </w:r>
          </w:p>
          <w:p w:rsidR="00712B4A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</w:t>
            </w:r>
            <w:proofErr w:type="spellStart"/>
            <w:r w:rsidRPr="001D74BC">
              <w:rPr>
                <w:b/>
              </w:rPr>
              <w:t>gravatar</w:t>
            </w:r>
            <w:proofErr w:type="spellEnd"/>
            <w:r w:rsidRPr="001D74BC">
              <w:rPr>
                <w:b/>
              </w:rPr>
              <w:t>": [</w:t>
            </w:r>
            <w:proofErr w:type="spellStart"/>
            <w:r w:rsidRPr="001D74BC">
              <w:rPr>
                <w:b/>
              </w:rPr>
              <w:t>uri</w:t>
            </w:r>
            <w:proofErr w:type="spellEnd"/>
            <w:r w:rsidRPr="001D74BC">
              <w:rPr>
                <w:b/>
              </w:rPr>
              <w:t>]</w:t>
            </w:r>
          </w:p>
          <w:p w:rsidR="00613293" w:rsidRPr="001D74BC" w:rsidRDefault="00613293" w:rsidP="00613293">
            <w:pPr>
              <w:ind w:firstLineChars="400" w:firstLine="883"/>
              <w:rPr>
                <w:b/>
              </w:rPr>
            </w:pPr>
            <w:r w:rsidRPr="001D74BC">
              <w:rPr>
                <w:b/>
              </w:rPr>
              <w:t>"</w:t>
            </w:r>
            <w:proofErr w:type="spellStart"/>
            <w:r w:rsidRPr="001D74BC"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  <w:r w:rsidRPr="001D74BC">
              <w:rPr>
                <w:b/>
              </w:rPr>
              <w:t>": [</w:t>
            </w:r>
            <w:proofErr w:type="spellStart"/>
            <w:r w:rsidRPr="001D74BC"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</w:t>
            </w:r>
            <w:proofErr w:type="spellStart"/>
            <w:r w:rsidRPr="001D74BC">
              <w:rPr>
                <w:b/>
              </w:rPr>
              <w:t>user</w:t>
            </w:r>
            <w:r w:rsidR="00060002">
              <w:rPr>
                <w:b/>
              </w:rPr>
              <w:t>N</w:t>
            </w:r>
            <w:r w:rsidRPr="001D74BC">
              <w:rPr>
                <w:b/>
              </w:rPr>
              <w:t>ame</w:t>
            </w:r>
            <w:proofErr w:type="spellEnd"/>
            <w:r w:rsidRPr="001D74BC">
              <w:rPr>
                <w:b/>
              </w:rPr>
              <w:t>": [</w:t>
            </w:r>
            <w:proofErr w:type="spellStart"/>
            <w:r w:rsidRPr="001D74BC">
              <w:rPr>
                <w:b/>
              </w:rPr>
              <w:t>user</w:t>
            </w:r>
            <w:r w:rsidR="00060002">
              <w:rPr>
                <w:b/>
              </w:rPr>
              <w:t>N</w:t>
            </w:r>
            <w:r w:rsidRPr="001D74BC">
              <w:rPr>
                <w:b/>
              </w:rPr>
              <w:t>ame</w:t>
            </w:r>
            <w:proofErr w:type="spellEnd"/>
            <w:r w:rsidRPr="001D74BC">
              <w:rPr>
                <w:b/>
              </w:rPr>
              <w:t>]</w:t>
            </w:r>
          </w:p>
          <w:p w:rsidR="00060002" w:rsidRDefault="00060002" w:rsidP="00060002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groupId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groupId</w:t>
            </w:r>
            <w:proofErr w:type="spellEnd"/>
            <w:r w:rsidRPr="001D74BC">
              <w:rPr>
                <w:b/>
              </w:rPr>
              <w:t>]</w:t>
            </w:r>
          </w:p>
          <w:p w:rsidR="00060002" w:rsidRDefault="00060002" w:rsidP="00060002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groupName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groupN</w:t>
            </w:r>
            <w:r w:rsidRPr="001D74BC">
              <w:rPr>
                <w:b/>
              </w:rPr>
              <w:t>ame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"menu": {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    "mushroom": [</w:t>
            </w:r>
            <w:proofErr w:type="spellStart"/>
            <w:r w:rsidRPr="001D74BC">
              <w:rPr>
                <w:b/>
              </w:rPr>
              <w:t>uri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    "profile": [</w:t>
            </w:r>
            <w:proofErr w:type="spellStart"/>
            <w:r w:rsidRPr="001D74BC">
              <w:rPr>
                <w:b/>
              </w:rPr>
              <w:t>uri</w:t>
            </w:r>
            <w:proofErr w:type="spellEnd"/>
            <w:r w:rsidRPr="001D74BC">
              <w:rPr>
                <w:b/>
              </w:rPr>
              <w:t>]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}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"extra": {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    "version": "v0.0.1"</w:t>
            </w:r>
          </w:p>
          <w:p w:rsidR="00712B4A" w:rsidRPr="001D74BC" w:rsidRDefault="00712B4A" w:rsidP="00712B4A">
            <w:pPr>
              <w:rPr>
                <w:b/>
              </w:rPr>
            </w:pPr>
            <w:r w:rsidRPr="001D74BC">
              <w:rPr>
                <w:b/>
              </w:rPr>
              <w:t xml:space="preserve">    }</w:t>
            </w:r>
          </w:p>
          <w:p w:rsidR="00712B4A" w:rsidRDefault="00712B4A" w:rsidP="00712B4A">
            <w:r w:rsidRPr="001D74BC">
              <w:rPr>
                <w:b/>
              </w:rPr>
              <w:t>}</w:t>
            </w:r>
          </w:p>
        </w:tc>
      </w:tr>
    </w:tbl>
    <w:p w:rsidR="00295396" w:rsidRDefault="00295396" w:rsidP="001C75F1">
      <w:pPr>
        <w:pStyle w:val="3"/>
      </w:pPr>
      <w:bookmarkStart w:id="0" w:name="_Alert_信息提示框"/>
      <w:bookmarkEnd w:id="0"/>
      <w:r>
        <w:lastRenderedPageBreak/>
        <w:t xml:space="preserve">Alert </w:t>
      </w:r>
      <w:r>
        <w:rPr>
          <w:rFonts w:hint="eastAsia"/>
        </w:rPr>
        <w:t>信息提示框</w:t>
      </w:r>
    </w:p>
    <w:tbl>
      <w:tblPr>
        <w:tblStyle w:val="a7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95396" w:rsidTr="00712B4A">
        <w:trPr>
          <w:jc w:val="center"/>
        </w:trPr>
        <w:tc>
          <w:tcPr>
            <w:tcW w:w="8102" w:type="dxa"/>
          </w:tcPr>
          <w:p w:rsidR="001D74BC" w:rsidRDefault="001D74BC" w:rsidP="00295396">
            <w:r>
              <w:t>// long polling or polling …</w:t>
            </w:r>
          </w:p>
          <w:p w:rsidR="00110723" w:rsidRDefault="00110723" w:rsidP="00295396">
            <w:r>
              <w:t>// maybe just show not communicate with serve</w:t>
            </w:r>
          </w:p>
          <w:p w:rsidR="00CD72E7" w:rsidRDefault="00CD72E7" w:rsidP="00295396">
            <w:r>
              <w:t xml:space="preserve">// </w:t>
            </w:r>
            <w:r w:rsidRPr="00CD72E7">
              <w:t>Status Code Definitions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200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已创建，请求成功且服务器已创建了新的资源。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201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是否只显示处于警告状态的应用实例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301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请求的网页已被永久移动到新位置。服务器返回此响应时，会自动将请求者转到新位置。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302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请求的网页临时移动到新位置，但求者应继续使用原有位置来进行以后的请求。</w:t>
            </w:r>
            <w:r>
              <w:rPr>
                <w:rFonts w:hint="eastAsia"/>
              </w:rPr>
              <w:t xml:space="preserve">302 </w:t>
            </w:r>
            <w:r>
              <w:rPr>
                <w:rFonts w:hint="eastAsia"/>
              </w:rPr>
              <w:t>会自动将请求者转到不同的临时位置。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304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未修改，自从上次请求后，请求的网页未被修改过。服务器返回此响应时，不会返回网页内容。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错误请求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服务器不理解请求的语法。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401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未授权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请求要求进行身份验证。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403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已禁止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服务器拒绝请求。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404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未找到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服务器找不到请求的网页。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405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方法禁用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禁用请求中所指定的方法。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406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不接受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无法使用请求的内容特性来响应请求的网页。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408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请求超时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服务器等候请求时超时。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410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已删除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如果请求的资源已被永久删除，那么，服务器会返回此响应。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412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未满足前提条件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服务器未满足请求者在请求中设置的其中一个前提条件。</w:t>
            </w:r>
          </w:p>
          <w:p w:rsidR="00CD72E7" w:rsidRDefault="00CD72E7" w:rsidP="00CD72E7">
            <w:pPr>
              <w:rPr>
                <w:rFonts w:hint="eastAsia"/>
              </w:rPr>
            </w:pPr>
            <w:r>
              <w:rPr>
                <w:rFonts w:hint="eastAsia"/>
              </w:rPr>
              <w:t>// 415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不支持的媒体类型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请求的格式不受请求页面的支持。</w:t>
            </w:r>
          </w:p>
          <w:p w:rsidR="00CD72E7" w:rsidRDefault="00CD72E7" w:rsidP="00CD72E7">
            <w:r>
              <w:rPr>
                <w:rFonts w:hint="eastAsia"/>
              </w:rPr>
              <w:t>// 500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内部服务器错误。</w:t>
            </w:r>
          </w:p>
          <w:p w:rsidR="001D74BC" w:rsidRPr="001D74BC" w:rsidRDefault="00CF7870" w:rsidP="00295396">
            <w:pPr>
              <w:rPr>
                <w:b/>
              </w:rPr>
            </w:pPr>
            <w:r>
              <w:rPr>
                <w:b/>
              </w:rPr>
              <w:t>//</w:t>
            </w:r>
            <w:r w:rsidR="001D74BC" w:rsidRPr="001D74BC">
              <w:rPr>
                <w:b/>
              </w:rPr>
              <w:t>GET /alert</w:t>
            </w:r>
          </w:p>
          <w:p w:rsidR="00CD72E7" w:rsidRPr="001D74BC" w:rsidRDefault="00C82099" w:rsidP="00CD72E7">
            <w:pPr>
              <w:rPr>
                <w:b/>
              </w:rPr>
            </w:pPr>
            <w:r>
              <w:rPr>
                <w:b/>
              </w:rPr>
              <w:t>//</w:t>
            </w:r>
            <w:r w:rsidR="001D74BC" w:rsidRPr="001D74BC">
              <w:rPr>
                <w:b/>
              </w:rPr>
              <w:t>Response:</w:t>
            </w:r>
          </w:p>
          <w:p w:rsidR="00295396" w:rsidRPr="001D74BC" w:rsidRDefault="00295396" w:rsidP="00295396">
            <w:pPr>
              <w:rPr>
                <w:b/>
              </w:rPr>
            </w:pPr>
            <w:r w:rsidRPr="001D74BC">
              <w:rPr>
                <w:b/>
              </w:rPr>
              <w:t>{</w:t>
            </w:r>
          </w:p>
          <w:p w:rsidR="00295396" w:rsidRPr="001D74BC" w:rsidRDefault="00295396" w:rsidP="00295396">
            <w:pPr>
              <w:rPr>
                <w:b/>
              </w:rPr>
            </w:pPr>
            <w:r w:rsidRPr="001D74BC">
              <w:rPr>
                <w:b/>
              </w:rPr>
              <w:t xml:space="preserve">    "code": [code]</w:t>
            </w:r>
          </w:p>
          <w:p w:rsidR="00295396" w:rsidRPr="001D74BC" w:rsidRDefault="00295396" w:rsidP="00295396">
            <w:pPr>
              <w:rPr>
                <w:b/>
              </w:rPr>
            </w:pPr>
            <w:r w:rsidRPr="001D74BC">
              <w:rPr>
                <w:b/>
              </w:rPr>
              <w:t xml:space="preserve">    "definitions": [definitions]</w:t>
            </w:r>
          </w:p>
          <w:p w:rsidR="00295396" w:rsidRDefault="00295396" w:rsidP="00295396">
            <w:r w:rsidRPr="001D74BC">
              <w:rPr>
                <w:b/>
              </w:rPr>
              <w:t>}</w:t>
            </w:r>
          </w:p>
        </w:tc>
      </w:tr>
    </w:tbl>
    <w:p w:rsidR="00295396" w:rsidRDefault="00082314" w:rsidP="001C75F1">
      <w:pPr>
        <w:pStyle w:val="3"/>
      </w:pPr>
      <w:r>
        <w:t xml:space="preserve">Room </w:t>
      </w:r>
      <w:r w:rsidR="00712B4A">
        <w:t xml:space="preserve">Thumbnail </w:t>
      </w:r>
      <w:r w:rsidR="00712B4A">
        <w:rPr>
          <w:rFonts w:hint="eastAsia"/>
        </w:rPr>
        <w:t>房间缩略</w:t>
      </w:r>
      <w:r w:rsidR="003E5226">
        <w:rPr>
          <w:rFonts w:hint="eastAsia"/>
        </w:rPr>
        <w:t>卡片</w:t>
      </w:r>
      <w:r w:rsidR="00712B4A">
        <w:rPr>
          <w:rFonts w:hint="eastAsia"/>
        </w:rPr>
        <w:t>（即房间缩略信息）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712B4A" w:rsidTr="00712B4A">
        <w:trPr>
          <w:jc w:val="center"/>
        </w:trPr>
        <w:tc>
          <w:tcPr>
            <w:tcW w:w="8522" w:type="dxa"/>
          </w:tcPr>
          <w:p w:rsidR="00276A0B" w:rsidRDefault="00276A0B" w:rsidP="00712B4A">
            <w:r>
              <w:t>// ============================================</w:t>
            </w:r>
          </w:p>
          <w:p w:rsidR="00276A0B" w:rsidRDefault="00276A0B" w:rsidP="00712B4A">
            <w:r>
              <w:t>// get room’s thumbnail</w:t>
            </w:r>
          </w:p>
          <w:p w:rsidR="001C75F1" w:rsidRDefault="001C75F1" w:rsidP="00712B4A">
            <w:r>
              <w:t xml:space="preserve">// return an array, </w:t>
            </w:r>
            <w:proofErr w:type="spellStart"/>
            <w:r>
              <w:t>erery</w:t>
            </w:r>
            <w:proofErr w:type="spellEnd"/>
            <w:r>
              <w:t xml:space="preserve"> item is an object like this below</w:t>
            </w:r>
          </w:p>
          <w:p w:rsidR="00276A0B" w:rsidRPr="00276A0B" w:rsidRDefault="00276A0B" w:rsidP="00712B4A">
            <w:pPr>
              <w:rPr>
                <w:b/>
              </w:rPr>
            </w:pPr>
            <w:r w:rsidRPr="00276A0B">
              <w:rPr>
                <w:b/>
              </w:rPr>
              <w:t>GET /rooms</w:t>
            </w:r>
          </w:p>
          <w:p w:rsidR="00276A0B" w:rsidRPr="00276A0B" w:rsidRDefault="00276A0B" w:rsidP="00712B4A">
            <w:pPr>
              <w:rPr>
                <w:b/>
              </w:rPr>
            </w:pPr>
            <w:r w:rsidRPr="00276A0B">
              <w:rPr>
                <w:b/>
              </w:rPr>
              <w:t>Response:</w:t>
            </w:r>
          </w:p>
          <w:p w:rsidR="001C75F1" w:rsidRPr="00276A0B" w:rsidRDefault="001C75F1" w:rsidP="00712B4A">
            <w:pPr>
              <w:rPr>
                <w:b/>
              </w:rPr>
            </w:pPr>
            <w:r w:rsidRPr="00276A0B">
              <w:rPr>
                <w:b/>
              </w:rPr>
              <w:t>[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lastRenderedPageBreak/>
              <w:t>{</w:t>
            </w:r>
          </w:p>
          <w:p w:rsidR="00712B4A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roo</w:t>
            </w:r>
            <w:r w:rsidR="00BB02B3">
              <w:rPr>
                <w:b/>
              </w:rPr>
              <w:t>m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ro</w:t>
            </w:r>
            <w:r w:rsidR="00BB02B3">
              <w:rPr>
                <w:b/>
              </w:rPr>
              <w:t>o</w:t>
            </w:r>
            <w:r w:rsidRPr="00276A0B">
              <w:rPr>
                <w:b/>
              </w:rPr>
              <w:t>mId</w:t>
            </w:r>
            <w:proofErr w:type="spellEnd"/>
            <w:r w:rsidRPr="00276A0B">
              <w:rPr>
                <w:b/>
              </w:rPr>
              <w:t>]</w:t>
            </w:r>
          </w:p>
          <w:p w:rsidR="00BB02B3" w:rsidRDefault="00BB02B3" w:rsidP="00BB02B3"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proofErr w:type="spellStart"/>
            <w:r>
              <w:rPr>
                <w:b/>
              </w:rPr>
              <w:t>roomName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roomName</w:t>
            </w:r>
            <w:proofErr w:type="spellEnd"/>
            <w:r w:rsidRPr="00276A0B">
              <w:rPr>
                <w:b/>
              </w:rPr>
              <w:t>]</w:t>
            </w:r>
          </w:p>
          <w:p w:rsidR="00BB02B3" w:rsidRPr="00BB02B3" w:rsidRDefault="00BB02B3" w:rsidP="00BB02B3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plantId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"time": [time]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"sensors": {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"temperature": [value]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"co2":[value]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"humidity": [value]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</w:t>
            </w:r>
            <w:proofErr w:type="spellStart"/>
            <w:r w:rsidRPr="00276A0B">
              <w:rPr>
                <w:b/>
              </w:rPr>
              <w:t>specturm</w:t>
            </w:r>
            <w:proofErr w:type="spellEnd"/>
            <w:r w:rsidRPr="00276A0B">
              <w:rPr>
                <w:b/>
              </w:rPr>
              <w:t>": [value]</w:t>
            </w:r>
          </w:p>
          <w:p w:rsidR="001C75F1" w:rsidRPr="00276A0B" w:rsidRDefault="00712B4A" w:rsidP="001C75F1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// here 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 xml:space="preserve"> is meaning for image or icon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"menu": {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"data":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"rules":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    "control":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712B4A" w:rsidRPr="00276A0B" w:rsidRDefault="00712B4A" w:rsidP="00712B4A">
            <w:pPr>
              <w:rPr>
                <w:b/>
              </w:rPr>
            </w:pPr>
            <w:r w:rsidRPr="00276A0B">
              <w:rPr>
                <w:b/>
              </w:rPr>
              <w:t>}</w:t>
            </w:r>
          </w:p>
          <w:p w:rsidR="001C75F1" w:rsidRPr="00276A0B" w:rsidRDefault="001C75F1" w:rsidP="00712B4A">
            <w:pPr>
              <w:rPr>
                <w:b/>
              </w:rPr>
            </w:pPr>
            <w:r w:rsidRPr="00276A0B">
              <w:rPr>
                <w:b/>
              </w:rPr>
              <w:t>……</w:t>
            </w:r>
          </w:p>
          <w:p w:rsidR="001C75F1" w:rsidRDefault="001C75F1" w:rsidP="00712B4A">
            <w:pPr>
              <w:rPr>
                <w:b/>
              </w:rPr>
            </w:pPr>
            <w:r w:rsidRPr="00276A0B">
              <w:rPr>
                <w:b/>
              </w:rPr>
              <w:t>]</w:t>
            </w:r>
          </w:p>
          <w:p w:rsidR="003D69FA" w:rsidRDefault="003D69FA" w:rsidP="003D69FA">
            <w:r>
              <w:t>// ============================================</w:t>
            </w:r>
          </w:p>
          <w:p w:rsidR="003D69FA" w:rsidRDefault="003D69FA" w:rsidP="003D69FA">
            <w:r>
              <w:t>// get room’s thumbnail by room id</w:t>
            </w:r>
          </w:p>
          <w:p w:rsidR="003D69FA" w:rsidRDefault="003D69FA" w:rsidP="003D69FA">
            <w:r>
              <w:t xml:space="preserve">// return an array, </w:t>
            </w:r>
            <w:proofErr w:type="spellStart"/>
            <w:r>
              <w:t>erery</w:t>
            </w:r>
            <w:proofErr w:type="spellEnd"/>
            <w:r>
              <w:t xml:space="preserve"> item is an object like this below</w:t>
            </w:r>
          </w:p>
          <w:p w:rsidR="003D69FA" w:rsidRDefault="003D69FA" w:rsidP="00712B4A">
            <w:pPr>
              <w:rPr>
                <w:b/>
              </w:rPr>
            </w:pPr>
            <w:r>
              <w:rPr>
                <w:b/>
              </w:rPr>
              <w:t>GET /room/[id]</w:t>
            </w:r>
          </w:p>
          <w:p w:rsidR="003E5226" w:rsidRPr="003D69FA" w:rsidRDefault="003E5226" w:rsidP="00712B4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>{</w:t>
            </w:r>
          </w:p>
          <w:p w:rsidR="003D69FA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roo</w:t>
            </w:r>
            <w:r>
              <w:rPr>
                <w:b/>
              </w:rPr>
              <w:t>m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ro</w:t>
            </w:r>
            <w:r>
              <w:rPr>
                <w:b/>
              </w:rPr>
              <w:t>o</w:t>
            </w:r>
            <w:r w:rsidRPr="00276A0B">
              <w:rPr>
                <w:b/>
              </w:rPr>
              <w:t>mId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Default="003D69FA" w:rsidP="003D69FA">
            <w:pPr>
              <w:rPr>
                <w:b/>
              </w:rPr>
            </w:pPr>
            <w:r>
              <w:rPr>
                <w:b/>
              </w:rPr>
              <w:t xml:space="preserve">    "</w:t>
            </w:r>
            <w:proofErr w:type="spellStart"/>
            <w:r>
              <w:rPr>
                <w:b/>
              </w:rPr>
              <w:t>roomName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roomName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BB02B3" w:rsidRDefault="003D69FA" w:rsidP="003D69FA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plantId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 w:rsidRPr="00276A0B">
              <w:rPr>
                <w:b/>
              </w:rPr>
              <w:t>Id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": [</w:t>
            </w:r>
            <w:proofErr w:type="spellStart"/>
            <w:r w:rsidRPr="00276A0B">
              <w:rPr>
                <w:b/>
              </w:rPr>
              <w:t>plantName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"time": [time]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"sensors": {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"temperature": 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"co2":[value]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"humidity": 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</w:t>
            </w:r>
            <w:proofErr w:type="spellStart"/>
            <w:r w:rsidRPr="00276A0B">
              <w:rPr>
                <w:b/>
              </w:rPr>
              <w:t>specturm</w:t>
            </w:r>
            <w:proofErr w:type="spellEnd"/>
            <w:r w:rsidRPr="00276A0B">
              <w:rPr>
                <w:b/>
              </w:rPr>
              <w:t>": [value]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lastRenderedPageBreak/>
              <w:t xml:space="preserve">    // here 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 xml:space="preserve"> is meaning for image or icon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"menu": {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"data":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"rules":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    "control": [</w:t>
            </w:r>
            <w:proofErr w:type="spellStart"/>
            <w:r w:rsidRPr="00276A0B">
              <w:rPr>
                <w:b/>
              </w:rPr>
              <w:t>uri</w:t>
            </w:r>
            <w:proofErr w:type="spellEnd"/>
            <w:r w:rsidRPr="00276A0B">
              <w:rPr>
                <w:b/>
              </w:rPr>
              <w:t>]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 xml:space="preserve">    }</w:t>
            </w:r>
          </w:p>
          <w:p w:rsidR="003D69FA" w:rsidRPr="00276A0B" w:rsidRDefault="003D69FA" w:rsidP="003D69FA">
            <w:pPr>
              <w:rPr>
                <w:b/>
              </w:rPr>
            </w:pPr>
            <w:r w:rsidRPr="00276A0B">
              <w:rPr>
                <w:b/>
              </w:rPr>
              <w:t>}</w:t>
            </w:r>
          </w:p>
          <w:p w:rsidR="00276A0B" w:rsidRDefault="00276A0B" w:rsidP="00276A0B">
            <w:r>
              <w:t>// ============================================</w:t>
            </w:r>
          </w:p>
          <w:p w:rsidR="00276A0B" w:rsidRDefault="00871A81" w:rsidP="00712B4A">
            <w:r>
              <w:t>// update</w:t>
            </w:r>
            <w:r w:rsidR="00BB02B3">
              <w:t xml:space="preserve"> room’s name</w:t>
            </w:r>
          </w:p>
          <w:p w:rsidR="00BB02B3" w:rsidRDefault="00871A81" w:rsidP="00712B4A">
            <w:pPr>
              <w:rPr>
                <w:b/>
              </w:rPr>
            </w:pPr>
            <w:r w:rsidRPr="00BC06DD">
              <w:rPr>
                <w:b/>
              </w:rPr>
              <w:t>PUT /room/</w:t>
            </w:r>
            <w:r w:rsidR="00BC06DD" w:rsidRPr="00BC06DD">
              <w:rPr>
                <w:b/>
              </w:rPr>
              <w:t>[</w:t>
            </w:r>
            <w:r w:rsidRPr="00BC06DD">
              <w:rPr>
                <w:b/>
              </w:rPr>
              <w:t>id</w:t>
            </w:r>
            <w:r w:rsidR="00BC06DD" w:rsidRPr="00BC06DD">
              <w:rPr>
                <w:b/>
              </w:rPr>
              <w:t>]/name</w:t>
            </w:r>
          </w:p>
          <w:p w:rsidR="00032CB5" w:rsidRDefault="00032CB5" w:rsidP="00712B4A">
            <w:pPr>
              <w:rPr>
                <w:b/>
              </w:rPr>
            </w:pPr>
            <w:r>
              <w:rPr>
                <w:b/>
              </w:rPr>
              <w:t>{</w:t>
            </w:r>
          </w:p>
          <w:p w:rsidR="00032CB5" w:rsidRDefault="00032CB5" w:rsidP="00032CB5">
            <w:pPr>
              <w:ind w:firstLineChars="400" w:firstLine="883"/>
              <w:rPr>
                <w:b/>
              </w:rPr>
            </w:pPr>
            <w:r w:rsidRPr="00A55B81">
              <w:rPr>
                <w:b/>
              </w:rPr>
              <w:t>"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]</w:t>
            </w:r>
          </w:p>
          <w:p w:rsidR="00032CB5" w:rsidRDefault="00032CB5" w:rsidP="00032CB5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roomName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roomName</w:t>
            </w:r>
            <w:proofErr w:type="spellEnd"/>
            <w:r w:rsidRPr="00A55B81">
              <w:rPr>
                <w:b/>
              </w:rPr>
              <w:t>]</w:t>
            </w:r>
          </w:p>
          <w:p w:rsidR="00032CB5" w:rsidRPr="00BC06DD" w:rsidRDefault="00032CB5" w:rsidP="00712B4A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BC06DD" w:rsidRDefault="00BC06DD" w:rsidP="00712B4A">
            <w:pPr>
              <w:rPr>
                <w:b/>
              </w:rPr>
            </w:pPr>
            <w:r w:rsidRPr="00BC06DD">
              <w:rPr>
                <w:b/>
              </w:rPr>
              <w:t>Response as alert</w:t>
            </w:r>
          </w:p>
          <w:p w:rsidR="00BC06DD" w:rsidRDefault="00BC06DD" w:rsidP="00BC06DD">
            <w:r>
              <w:t>// ============================================</w:t>
            </w:r>
          </w:p>
          <w:p w:rsidR="00BC06DD" w:rsidRDefault="00BC06DD" w:rsidP="00BC06DD">
            <w:r>
              <w:t>// update plant’s name</w:t>
            </w:r>
          </w:p>
          <w:p w:rsidR="00BC06DD" w:rsidRDefault="00BC06DD" w:rsidP="00BC06DD">
            <w:pPr>
              <w:rPr>
                <w:b/>
              </w:rPr>
            </w:pPr>
            <w:r w:rsidRPr="00BC06DD">
              <w:rPr>
                <w:b/>
              </w:rPr>
              <w:t>PUT /</w:t>
            </w:r>
            <w:r>
              <w:rPr>
                <w:b/>
              </w:rPr>
              <w:t>plant</w:t>
            </w:r>
            <w:r w:rsidRPr="00BC06DD">
              <w:rPr>
                <w:b/>
              </w:rPr>
              <w:t>/[id]/name</w:t>
            </w:r>
          </w:p>
          <w:p w:rsidR="00FA5626" w:rsidRDefault="00FA5626" w:rsidP="00FA5626">
            <w:pPr>
              <w:rPr>
                <w:b/>
              </w:rPr>
            </w:pPr>
            <w:r>
              <w:rPr>
                <w:b/>
              </w:rPr>
              <w:t>{</w:t>
            </w:r>
          </w:p>
          <w:p w:rsidR="00FA5626" w:rsidRDefault="00FA5626" w:rsidP="00FA5626">
            <w:pPr>
              <w:ind w:firstLineChars="400" w:firstLine="883"/>
              <w:rPr>
                <w:b/>
              </w:rPr>
            </w:pPr>
            <w:r w:rsidRPr="00A55B81">
              <w:rPr>
                <w:b/>
              </w:rPr>
              <w:t>"</w:t>
            </w:r>
            <w:proofErr w:type="spellStart"/>
            <w:r>
              <w:rPr>
                <w:b/>
              </w:rPr>
              <w:t>plant</w:t>
            </w:r>
            <w:r w:rsidRPr="00A55B81">
              <w:rPr>
                <w:b/>
              </w:rPr>
              <w:t>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 w:rsidRPr="00A55B81">
              <w:rPr>
                <w:b/>
              </w:rPr>
              <w:t>Id</w:t>
            </w:r>
            <w:proofErr w:type="spellEnd"/>
            <w:r w:rsidRPr="00A55B81">
              <w:rPr>
                <w:b/>
              </w:rPr>
              <w:t>]</w:t>
            </w:r>
          </w:p>
          <w:p w:rsidR="00FA5626" w:rsidRDefault="00FA5626" w:rsidP="00FA5626">
            <w:pPr>
              <w:ind w:firstLineChars="400" w:firstLine="883"/>
              <w:rPr>
                <w:b/>
              </w:rPr>
            </w:pPr>
            <w:r>
              <w:rPr>
                <w:b/>
              </w:rPr>
              <w:t>"</w:t>
            </w:r>
            <w:proofErr w:type="spellStart"/>
            <w:r>
              <w:rPr>
                <w:b/>
              </w:rPr>
              <w:t>plant</w:t>
            </w:r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plant</w:t>
            </w:r>
            <w:r>
              <w:rPr>
                <w:b/>
              </w:rPr>
              <w:t>Name</w:t>
            </w:r>
            <w:proofErr w:type="spellEnd"/>
            <w:r w:rsidRPr="00A55B81">
              <w:rPr>
                <w:b/>
              </w:rPr>
              <w:t>]</w:t>
            </w:r>
          </w:p>
          <w:p w:rsidR="00FA5626" w:rsidRPr="00BC06DD" w:rsidRDefault="00FA5626" w:rsidP="00FA5626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BC06DD" w:rsidRDefault="00BC06DD" w:rsidP="00BC06DD">
            <w:r w:rsidRPr="00BC06DD">
              <w:rPr>
                <w:b/>
              </w:rPr>
              <w:t>Response as alert</w:t>
            </w:r>
          </w:p>
        </w:tc>
      </w:tr>
    </w:tbl>
    <w:p w:rsidR="00C81B2E" w:rsidRDefault="00C81B2E" w:rsidP="001C75F1">
      <w:pPr>
        <w:pStyle w:val="3"/>
      </w:pPr>
      <w:r>
        <w:lastRenderedPageBreak/>
        <w:t xml:space="preserve">Search </w:t>
      </w:r>
      <w:r>
        <w:rPr>
          <w:rFonts w:hint="eastAsia"/>
        </w:rPr>
        <w:t>搜索功能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8080"/>
      </w:tblGrid>
      <w:tr w:rsidR="00B62157" w:rsidTr="00B62157">
        <w:tc>
          <w:tcPr>
            <w:tcW w:w="8080" w:type="dxa"/>
          </w:tcPr>
          <w:p w:rsidR="00B62157" w:rsidRDefault="00586F61" w:rsidP="00B62157">
            <w:r>
              <w:t>// ============================================</w:t>
            </w:r>
          </w:p>
          <w:p w:rsidR="00586F61" w:rsidRDefault="00586F61" w:rsidP="00B62157">
            <w:r>
              <w:t>// get data by room id</w:t>
            </w:r>
          </w:p>
          <w:p w:rsidR="00586F61" w:rsidRPr="00A55B81" w:rsidRDefault="00586F61" w:rsidP="00B62157">
            <w:pPr>
              <w:rPr>
                <w:b/>
              </w:rPr>
            </w:pPr>
            <w:r w:rsidRPr="00A55B81">
              <w:rPr>
                <w:b/>
              </w:rPr>
              <w:t xml:space="preserve">GET </w:t>
            </w:r>
            <w:r w:rsidR="002F56FA" w:rsidRPr="00A55B81">
              <w:rPr>
                <w:b/>
              </w:rPr>
              <w:t>/search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>{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roomId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sensorId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sensorId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startTime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startTime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Pr="00A55B81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 xml:space="preserve">    "</w:t>
            </w:r>
            <w:proofErr w:type="spellStart"/>
            <w:r w:rsidRPr="00A55B81">
              <w:rPr>
                <w:b/>
              </w:rPr>
              <w:t>endTime</w:t>
            </w:r>
            <w:proofErr w:type="spellEnd"/>
            <w:r w:rsidRPr="00A55B81">
              <w:rPr>
                <w:b/>
              </w:rPr>
              <w:t>": [</w:t>
            </w:r>
            <w:proofErr w:type="spellStart"/>
            <w:r w:rsidRPr="00A55B81">
              <w:rPr>
                <w:b/>
              </w:rPr>
              <w:t>endTime</w:t>
            </w:r>
            <w:proofErr w:type="spellEnd"/>
            <w:r w:rsidRPr="00A55B81">
              <w:rPr>
                <w:b/>
              </w:rPr>
              <w:t>]</w:t>
            </w:r>
          </w:p>
          <w:p w:rsidR="002F56FA" w:rsidRDefault="002F56FA" w:rsidP="002F56FA">
            <w:pPr>
              <w:rPr>
                <w:b/>
              </w:rPr>
            </w:pPr>
            <w:r w:rsidRPr="00A55B81">
              <w:rPr>
                <w:b/>
              </w:rPr>
              <w:t>}</w:t>
            </w:r>
          </w:p>
          <w:p w:rsidR="00E34549" w:rsidRDefault="00E34549" w:rsidP="002F56F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>{</w:t>
            </w:r>
          </w:p>
          <w:p w:rsid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</w:t>
            </w:r>
            <w:proofErr w:type="spellStart"/>
            <w:r w:rsidRPr="006D04A9">
              <w:rPr>
                <w:b/>
              </w:rPr>
              <w:t>roomId</w:t>
            </w:r>
            <w:proofErr w:type="spellEnd"/>
            <w:r w:rsidRPr="006D04A9">
              <w:rPr>
                <w:b/>
              </w:rPr>
              <w:t>": [</w:t>
            </w:r>
            <w:proofErr w:type="spellStart"/>
            <w:r w:rsidRPr="006D04A9">
              <w:rPr>
                <w:b/>
              </w:rPr>
              <w:t>roomId</w:t>
            </w:r>
            <w:proofErr w:type="spellEnd"/>
            <w:r w:rsidRPr="006D04A9">
              <w:rPr>
                <w:b/>
              </w:rPr>
              <w:t>]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</w:t>
            </w:r>
            <w:proofErr w:type="spellStart"/>
            <w:r w:rsidRPr="006D04A9">
              <w:rPr>
                <w:b/>
              </w:rPr>
              <w:t>roomName</w:t>
            </w:r>
            <w:proofErr w:type="spellEnd"/>
            <w:r w:rsidRPr="006D04A9">
              <w:rPr>
                <w:b/>
              </w:rPr>
              <w:t>": [</w:t>
            </w:r>
            <w:proofErr w:type="spellStart"/>
            <w:r w:rsidRPr="006D04A9">
              <w:rPr>
                <w:b/>
              </w:rPr>
              <w:t>roomName</w:t>
            </w:r>
            <w:proofErr w:type="spellEnd"/>
            <w:r w:rsidRPr="006D04A9">
              <w:rPr>
                <w:b/>
              </w:rPr>
              <w:t>]</w:t>
            </w:r>
          </w:p>
          <w:p w:rsid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</w:t>
            </w:r>
            <w:proofErr w:type="spellStart"/>
            <w:r w:rsidRPr="006D04A9">
              <w:rPr>
                <w:b/>
              </w:rPr>
              <w:t>sensorId</w:t>
            </w:r>
            <w:proofErr w:type="spellEnd"/>
            <w:r w:rsidRPr="006D04A9">
              <w:rPr>
                <w:b/>
              </w:rPr>
              <w:t>": [</w:t>
            </w:r>
            <w:proofErr w:type="spellStart"/>
            <w:r w:rsidRPr="006D04A9">
              <w:rPr>
                <w:b/>
              </w:rPr>
              <w:t>sensorId</w:t>
            </w:r>
            <w:proofErr w:type="spellEnd"/>
            <w:r w:rsidRPr="006D04A9">
              <w:rPr>
                <w:b/>
              </w:rPr>
              <w:t>]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lastRenderedPageBreak/>
              <w:t xml:space="preserve">    "</w:t>
            </w:r>
            <w:proofErr w:type="spellStart"/>
            <w:r w:rsidRPr="006D04A9">
              <w:rPr>
                <w:b/>
              </w:rPr>
              <w:t>sensorName</w:t>
            </w:r>
            <w:proofErr w:type="spellEnd"/>
            <w:r w:rsidRPr="006D04A9">
              <w:rPr>
                <w:b/>
              </w:rPr>
              <w:t>": [sensorName]</w:t>
            </w:r>
            <w:bookmarkStart w:id="1" w:name="_GoBack"/>
            <w:bookmarkEnd w:id="1"/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"value": [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{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    "time": "value"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}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    ...</w:t>
            </w:r>
          </w:p>
          <w:p w:rsidR="006D04A9" w:rsidRPr="006D04A9" w:rsidRDefault="006D04A9" w:rsidP="006D04A9">
            <w:pPr>
              <w:rPr>
                <w:b/>
              </w:rPr>
            </w:pPr>
            <w:r w:rsidRPr="006D04A9">
              <w:rPr>
                <w:b/>
              </w:rPr>
              <w:t xml:space="preserve">    ]</w:t>
            </w:r>
          </w:p>
          <w:p w:rsidR="006D04A9" w:rsidRDefault="006D04A9" w:rsidP="006D04A9">
            <w:r w:rsidRPr="006D04A9">
              <w:rPr>
                <w:b/>
              </w:rPr>
              <w:t>}</w:t>
            </w:r>
          </w:p>
        </w:tc>
      </w:tr>
    </w:tbl>
    <w:p w:rsidR="00C81B2E" w:rsidRPr="00C81B2E" w:rsidRDefault="00C81B2E" w:rsidP="00B62157">
      <w:pPr>
        <w:ind w:firstLine="0"/>
      </w:pPr>
    </w:p>
    <w:p w:rsidR="00732E19" w:rsidRDefault="00732E19" w:rsidP="001C75F1">
      <w:pPr>
        <w:pStyle w:val="3"/>
      </w:pPr>
      <w:r>
        <w:t xml:space="preserve">Room Environment Data </w:t>
      </w:r>
      <w:r>
        <w:rPr>
          <w:rFonts w:hint="eastAsia"/>
        </w:rPr>
        <w:t>房间环境数据</w:t>
      </w:r>
      <w:r w:rsidR="00BC21B9">
        <w:rPr>
          <w:rFonts w:hint="eastAsia"/>
        </w:rPr>
        <w:t>（以单个图表为例）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6A2C60" w:rsidRDefault="006A2C60" w:rsidP="00BC21B9">
            <w:r>
              <w:t>// get all sensor information in a room</w:t>
            </w:r>
          </w:p>
          <w:p w:rsidR="00BC21B9" w:rsidRDefault="001C75F1" w:rsidP="00BC21B9">
            <w:r w:rsidRPr="001C75F1">
              <w:t xml:space="preserve">// return an array, </w:t>
            </w:r>
            <w:proofErr w:type="spellStart"/>
            <w:r w:rsidRPr="001C75F1">
              <w:t>erery</w:t>
            </w:r>
            <w:proofErr w:type="spellEnd"/>
            <w:r w:rsidRPr="001C75F1">
              <w:t xml:space="preserve"> item is an object like this below</w:t>
            </w:r>
          </w:p>
          <w:p w:rsidR="006A2C60" w:rsidRPr="001408E5" w:rsidRDefault="006A2C60" w:rsidP="00BC21B9">
            <w:pPr>
              <w:rPr>
                <w:b/>
              </w:rPr>
            </w:pPr>
            <w:r w:rsidRPr="001408E5">
              <w:rPr>
                <w:b/>
              </w:rPr>
              <w:t>GET /room/[id]/environment</w:t>
            </w:r>
          </w:p>
          <w:p w:rsidR="001408E5" w:rsidRPr="001408E5" w:rsidRDefault="001408E5" w:rsidP="00BC21B9">
            <w:pPr>
              <w:rPr>
                <w:b/>
              </w:rPr>
            </w:pPr>
            <w:r w:rsidRPr="001408E5">
              <w:rPr>
                <w:b/>
              </w:rPr>
              <w:t>Response: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[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{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"</w:t>
            </w:r>
            <w:proofErr w:type="spellStart"/>
            <w:r w:rsidRPr="001408E5">
              <w:rPr>
                <w:b/>
              </w:rPr>
              <w:t>sensorId</w:t>
            </w:r>
            <w:proofErr w:type="spellEnd"/>
            <w:r w:rsidRPr="001408E5">
              <w:rPr>
                <w:b/>
              </w:rPr>
              <w:t>":  [</w:t>
            </w:r>
            <w:proofErr w:type="spellStart"/>
            <w:r w:rsidRPr="001408E5">
              <w:rPr>
                <w:b/>
              </w:rPr>
              <w:t>sensorId</w:t>
            </w:r>
            <w:proofErr w:type="spellEnd"/>
            <w:r w:rsidRPr="001408E5">
              <w:rPr>
                <w:b/>
              </w:rPr>
              <w:t>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"</w:t>
            </w:r>
            <w:proofErr w:type="spellStart"/>
            <w:r w:rsidRPr="001408E5">
              <w:rPr>
                <w:b/>
              </w:rPr>
              <w:t>sensorName</w:t>
            </w:r>
            <w:proofErr w:type="spellEnd"/>
            <w:r w:rsidRPr="001408E5">
              <w:rPr>
                <w:b/>
              </w:rPr>
              <w:t>": [</w:t>
            </w:r>
            <w:proofErr w:type="spellStart"/>
            <w:r w:rsidRPr="001408E5">
              <w:rPr>
                <w:b/>
              </w:rPr>
              <w:t>sensorName</w:t>
            </w:r>
            <w:proofErr w:type="spellEnd"/>
            <w:r w:rsidRPr="001408E5">
              <w:rPr>
                <w:b/>
              </w:rPr>
              <w:t>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"value": [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{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    [time]: [value]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    ...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    }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 xml:space="preserve">    ]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}</w:t>
            </w:r>
          </w:p>
          <w:p w:rsidR="001C75F1" w:rsidRPr="001408E5" w:rsidRDefault="001C75F1" w:rsidP="001C75F1">
            <w:pPr>
              <w:rPr>
                <w:b/>
              </w:rPr>
            </w:pPr>
            <w:r w:rsidRPr="001408E5">
              <w:rPr>
                <w:b/>
              </w:rPr>
              <w:t>...</w:t>
            </w:r>
          </w:p>
          <w:p w:rsidR="001C75F1" w:rsidRDefault="001C75F1" w:rsidP="001C75F1">
            <w:r w:rsidRPr="001408E5">
              <w:rPr>
                <w:b/>
              </w:rPr>
              <w:t>]</w:t>
            </w:r>
          </w:p>
        </w:tc>
      </w:tr>
    </w:tbl>
    <w:p w:rsidR="00732E19" w:rsidRDefault="00732E19" w:rsidP="001C75F1">
      <w:pPr>
        <w:pStyle w:val="3"/>
      </w:pPr>
      <w:r>
        <w:rPr>
          <w:rFonts w:hint="eastAsia"/>
        </w:rPr>
        <w:t xml:space="preserve">Plant </w:t>
      </w:r>
      <w:r>
        <w:t xml:space="preserve">Rules </w:t>
      </w:r>
      <w:r>
        <w:rPr>
          <w:rFonts w:hint="eastAsia"/>
        </w:rPr>
        <w:t>养殖模式</w:t>
      </w:r>
      <w:r>
        <w:rPr>
          <w:rFonts w:hint="eastAsia"/>
        </w:rPr>
        <w:t xml:space="preserve"> </w:t>
      </w:r>
      <w:r>
        <w:rPr>
          <w:rFonts w:hint="eastAsia"/>
        </w:rPr>
        <w:t>（设置模式和查看模式）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431059" w:rsidRDefault="00431059" w:rsidP="00431059">
            <w:r>
              <w:t>// ============================================</w:t>
            </w:r>
          </w:p>
          <w:p w:rsidR="001C75F1" w:rsidRDefault="001C75F1" w:rsidP="001C75F1">
            <w:r>
              <w:rPr>
                <w:rFonts w:hint="eastAsia"/>
              </w:rPr>
              <w:t xml:space="preserve">// </w:t>
            </w:r>
            <w:r>
              <w:t xml:space="preserve">get all plant rules </w:t>
            </w:r>
            <w:r w:rsidR="007C44D3">
              <w:t xml:space="preserve">thumbnails </w:t>
            </w:r>
            <w:r>
              <w:t>(just name)</w:t>
            </w:r>
          </w:p>
          <w:p w:rsidR="001D74BC" w:rsidRDefault="001D74BC" w:rsidP="001C75F1">
            <w:pPr>
              <w:rPr>
                <w:b/>
              </w:rPr>
            </w:pPr>
            <w:r w:rsidRPr="001D74BC">
              <w:rPr>
                <w:b/>
              </w:rPr>
              <w:t>GET /rules</w:t>
            </w:r>
          </w:p>
          <w:p w:rsidR="00431059" w:rsidRDefault="00431059" w:rsidP="001C75F1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>[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{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    "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]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    "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]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 xml:space="preserve">    }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lastRenderedPageBreak/>
              <w:t xml:space="preserve">    ...</w:t>
            </w:r>
          </w:p>
          <w:p w:rsidR="001C75F1" w:rsidRPr="00431059" w:rsidRDefault="001C75F1" w:rsidP="001C75F1">
            <w:pPr>
              <w:rPr>
                <w:b/>
              </w:rPr>
            </w:pPr>
            <w:r w:rsidRPr="00431059">
              <w:rPr>
                <w:b/>
              </w:rPr>
              <w:t>]</w:t>
            </w:r>
          </w:p>
          <w:p w:rsidR="00431059" w:rsidRDefault="00431059" w:rsidP="00431059">
            <w:r>
              <w:t>// ============================================</w:t>
            </w:r>
          </w:p>
          <w:p w:rsidR="008A2B05" w:rsidRDefault="008A2B05" w:rsidP="001C75F1">
            <w:r>
              <w:t xml:space="preserve">// get the detail by </w:t>
            </w:r>
            <w:proofErr w:type="spellStart"/>
            <w:r>
              <w:t>ruleId</w:t>
            </w:r>
            <w:proofErr w:type="spellEnd"/>
          </w:p>
          <w:p w:rsidR="008A2B05" w:rsidRDefault="008A2B05" w:rsidP="001C75F1">
            <w:pPr>
              <w:rPr>
                <w:b/>
              </w:rPr>
            </w:pPr>
            <w:r w:rsidRPr="001D74BC">
              <w:rPr>
                <w:b/>
              </w:rPr>
              <w:t>GET /rule/[</w:t>
            </w:r>
            <w:proofErr w:type="spellStart"/>
            <w:r w:rsidRPr="001D74BC">
              <w:rPr>
                <w:b/>
              </w:rPr>
              <w:t>ruleId</w:t>
            </w:r>
            <w:proofErr w:type="spellEnd"/>
            <w:r w:rsidRPr="001D74BC">
              <w:rPr>
                <w:b/>
              </w:rPr>
              <w:t>]</w:t>
            </w:r>
          </w:p>
          <w:p w:rsidR="003445DA" w:rsidRDefault="003445DA" w:rsidP="001C75F1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>{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"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ruleId</w:t>
            </w:r>
            <w:proofErr w:type="spellEnd"/>
            <w:r w:rsidRPr="00431059">
              <w:rPr>
                <w:b/>
              </w:rPr>
              <w:t>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"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": [</w:t>
            </w:r>
            <w:proofErr w:type="spellStart"/>
            <w:r w:rsidRPr="00431059">
              <w:rPr>
                <w:b/>
              </w:rPr>
              <w:t>ruleName</w:t>
            </w:r>
            <w:proofErr w:type="spellEnd"/>
            <w:r w:rsidRPr="00431059">
              <w:rPr>
                <w:b/>
              </w:rPr>
              <w:t>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"rules": [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{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    "time": [time]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    "capture": [</w:t>
            </w:r>
            <w:proofErr w:type="spellStart"/>
            <w:r w:rsidRPr="00431059">
              <w:rPr>
                <w:b/>
              </w:rPr>
              <w:t>CaptureObject</w:t>
            </w:r>
            <w:proofErr w:type="spellEnd"/>
            <w:r w:rsidRPr="00431059">
              <w:rPr>
                <w:b/>
              </w:rPr>
              <w:t>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    "range": [min, max]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}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    ...</w:t>
            </w:r>
          </w:p>
          <w:p w:rsidR="00FC0E26" w:rsidRPr="00431059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 xml:space="preserve">    ]</w:t>
            </w:r>
          </w:p>
          <w:p w:rsidR="008A2B05" w:rsidRDefault="00FC0E26" w:rsidP="00FC0E26">
            <w:pPr>
              <w:rPr>
                <w:b/>
              </w:rPr>
            </w:pPr>
            <w:r w:rsidRPr="00431059">
              <w:rPr>
                <w:b/>
              </w:rPr>
              <w:t>}</w:t>
            </w:r>
          </w:p>
          <w:p w:rsidR="00431059" w:rsidRDefault="00431059" w:rsidP="00431059">
            <w:r>
              <w:t>// ============================================</w:t>
            </w:r>
          </w:p>
          <w:p w:rsidR="00BC21B9" w:rsidRDefault="001C75F1" w:rsidP="001C75F1">
            <w:r>
              <w:t>// set a rule</w:t>
            </w:r>
          </w:p>
          <w:p w:rsidR="001C75F1" w:rsidRPr="003445DA" w:rsidRDefault="003445DA" w:rsidP="001C75F1">
            <w:pPr>
              <w:rPr>
                <w:b/>
              </w:rPr>
            </w:pPr>
            <w:r w:rsidRPr="003445DA">
              <w:rPr>
                <w:b/>
              </w:rPr>
              <w:t>POST /rule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>{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"</w:t>
            </w:r>
            <w:proofErr w:type="spellStart"/>
            <w:r w:rsidRPr="003445DA">
              <w:rPr>
                <w:b/>
              </w:rPr>
              <w:t>ruleName</w:t>
            </w:r>
            <w:proofErr w:type="spellEnd"/>
            <w:r w:rsidRPr="003445DA">
              <w:rPr>
                <w:b/>
              </w:rPr>
              <w:t>": [</w:t>
            </w:r>
            <w:proofErr w:type="spellStart"/>
            <w:r w:rsidRPr="003445DA">
              <w:rPr>
                <w:b/>
              </w:rPr>
              <w:t>ruleName</w:t>
            </w:r>
            <w:proofErr w:type="spellEnd"/>
            <w:r w:rsidRPr="003445DA">
              <w:rPr>
                <w:b/>
              </w:rPr>
              <w:t>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"rules": [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{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    "time": [time]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    "capture": [</w:t>
            </w:r>
            <w:proofErr w:type="spellStart"/>
            <w:r w:rsidRPr="003445DA">
              <w:rPr>
                <w:b/>
              </w:rPr>
              <w:t>CaptureObject</w:t>
            </w:r>
            <w:proofErr w:type="spellEnd"/>
            <w:r w:rsidRPr="003445DA">
              <w:rPr>
                <w:b/>
              </w:rPr>
              <w:t>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    "range": [min, max]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}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    ...</w:t>
            </w:r>
          </w:p>
          <w:p w:rsidR="003445DA" w:rsidRP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 xml:space="preserve">    ]</w:t>
            </w:r>
          </w:p>
          <w:p w:rsidR="003445DA" w:rsidRDefault="003445DA" w:rsidP="003445DA">
            <w:pPr>
              <w:rPr>
                <w:b/>
              </w:rPr>
            </w:pPr>
            <w:r w:rsidRPr="003445DA">
              <w:rPr>
                <w:b/>
              </w:rPr>
              <w:t>}</w:t>
            </w:r>
          </w:p>
          <w:p w:rsidR="003445DA" w:rsidRDefault="003445DA" w:rsidP="003445DA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  <w:p w:rsidR="003C45E8" w:rsidRDefault="003C45E8" w:rsidP="003C45E8">
            <w:r>
              <w:t>// ============================================</w:t>
            </w:r>
          </w:p>
          <w:p w:rsidR="003C45E8" w:rsidRDefault="003C45E8" w:rsidP="003C45E8">
            <w:r>
              <w:t>// update a rule’s name</w:t>
            </w:r>
          </w:p>
          <w:p w:rsidR="003C45E8" w:rsidRDefault="003C45E8" w:rsidP="003445DA">
            <w:pPr>
              <w:rPr>
                <w:b/>
              </w:rPr>
            </w:pPr>
            <w:r>
              <w:rPr>
                <w:b/>
              </w:rPr>
              <w:t>PUT /rule/[id]/name</w:t>
            </w:r>
          </w:p>
          <w:p w:rsidR="003C45E8" w:rsidRPr="003C45E8" w:rsidRDefault="003C45E8" w:rsidP="003C45E8">
            <w:pPr>
              <w:rPr>
                <w:b/>
              </w:rPr>
            </w:pPr>
            <w:r w:rsidRPr="003C45E8">
              <w:rPr>
                <w:b/>
              </w:rPr>
              <w:t>{</w:t>
            </w:r>
          </w:p>
          <w:p w:rsidR="00FC48A5" w:rsidRDefault="003C45E8" w:rsidP="00FC48A5">
            <w:pPr>
              <w:rPr>
                <w:rFonts w:hint="eastAsia"/>
                <w:b/>
              </w:rPr>
            </w:pPr>
            <w:r w:rsidRPr="003C45E8">
              <w:rPr>
                <w:b/>
              </w:rPr>
              <w:t xml:space="preserve">    "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": [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]</w:t>
            </w:r>
            <w:r w:rsidR="00FC48A5" w:rsidRPr="003C45E8">
              <w:rPr>
                <w:b/>
              </w:rPr>
              <w:t xml:space="preserve"> </w:t>
            </w:r>
          </w:p>
          <w:p w:rsidR="003C45E8" w:rsidRPr="003C45E8" w:rsidRDefault="00FC48A5" w:rsidP="00FC48A5">
            <w:pPr>
              <w:ind w:firstLineChars="400" w:firstLine="883"/>
              <w:rPr>
                <w:b/>
              </w:rPr>
            </w:pPr>
            <w:r>
              <w:rPr>
                <w:b/>
              </w:rPr>
              <w:lastRenderedPageBreak/>
              <w:t>"</w:t>
            </w:r>
            <w:proofErr w:type="spellStart"/>
            <w:r>
              <w:rPr>
                <w:b/>
              </w:rPr>
              <w:t>ruleName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ruleName</w:t>
            </w:r>
            <w:proofErr w:type="spellEnd"/>
            <w:r w:rsidRPr="003C45E8">
              <w:rPr>
                <w:b/>
              </w:rPr>
              <w:t>]</w:t>
            </w:r>
          </w:p>
          <w:p w:rsidR="003C45E8" w:rsidRPr="003445DA" w:rsidRDefault="003C45E8" w:rsidP="003C45E8">
            <w:pPr>
              <w:rPr>
                <w:b/>
              </w:rPr>
            </w:pPr>
            <w:r w:rsidRPr="003C45E8">
              <w:rPr>
                <w:b/>
              </w:rPr>
              <w:t>}</w:t>
            </w:r>
          </w:p>
          <w:p w:rsidR="003C45E8" w:rsidRDefault="003C45E8" w:rsidP="003C45E8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  <w:p w:rsidR="007B735A" w:rsidRDefault="007B735A" w:rsidP="007B735A">
            <w:r>
              <w:t>// ============================================</w:t>
            </w:r>
          </w:p>
          <w:p w:rsidR="007B735A" w:rsidRDefault="007B735A" w:rsidP="007B735A">
            <w:r>
              <w:t>// delete a rule’s name</w:t>
            </w:r>
          </w:p>
          <w:p w:rsidR="007B735A" w:rsidRDefault="007B735A" w:rsidP="007B735A">
            <w:pPr>
              <w:rPr>
                <w:b/>
              </w:rPr>
            </w:pPr>
            <w:r>
              <w:rPr>
                <w:b/>
              </w:rPr>
              <w:t>DELETE /rule/[id]</w:t>
            </w:r>
          </w:p>
          <w:p w:rsidR="007B735A" w:rsidRPr="003C45E8" w:rsidRDefault="007B735A" w:rsidP="007B735A">
            <w:pPr>
              <w:rPr>
                <w:b/>
              </w:rPr>
            </w:pPr>
            <w:r w:rsidRPr="003C45E8">
              <w:rPr>
                <w:b/>
              </w:rPr>
              <w:t>{</w:t>
            </w:r>
          </w:p>
          <w:p w:rsidR="007B735A" w:rsidRPr="003C45E8" w:rsidRDefault="007B735A" w:rsidP="007B735A">
            <w:pPr>
              <w:rPr>
                <w:b/>
              </w:rPr>
            </w:pPr>
            <w:r w:rsidRPr="003C45E8">
              <w:rPr>
                <w:b/>
              </w:rPr>
              <w:t xml:space="preserve">    "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": [</w:t>
            </w:r>
            <w:proofErr w:type="spellStart"/>
            <w:r w:rsidRPr="003C45E8">
              <w:rPr>
                <w:b/>
              </w:rPr>
              <w:t>ruleId</w:t>
            </w:r>
            <w:proofErr w:type="spellEnd"/>
            <w:r w:rsidRPr="003C45E8">
              <w:rPr>
                <w:b/>
              </w:rPr>
              <w:t>]</w:t>
            </w:r>
          </w:p>
          <w:p w:rsidR="007B735A" w:rsidRPr="003445DA" w:rsidRDefault="007B735A" w:rsidP="007B735A">
            <w:pPr>
              <w:rPr>
                <w:b/>
              </w:rPr>
            </w:pPr>
            <w:r w:rsidRPr="003C45E8">
              <w:rPr>
                <w:b/>
              </w:rPr>
              <w:t>}</w:t>
            </w:r>
          </w:p>
          <w:p w:rsidR="007B735A" w:rsidRPr="002F3F79" w:rsidRDefault="007B735A" w:rsidP="003B1ACC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</w:tc>
      </w:tr>
    </w:tbl>
    <w:p w:rsidR="00732E19" w:rsidRDefault="00732E19" w:rsidP="001C75F1">
      <w:pPr>
        <w:pStyle w:val="3"/>
      </w:pPr>
      <w:r>
        <w:lastRenderedPageBreak/>
        <w:t xml:space="preserve">Room Environment Controller </w:t>
      </w:r>
      <w:r>
        <w:rPr>
          <w:rFonts w:hint="eastAsia"/>
        </w:rPr>
        <w:t>房间控制器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477A01" w:rsidRDefault="00477A01" w:rsidP="00477A01">
            <w:r>
              <w:t>// ============================================</w:t>
            </w:r>
          </w:p>
          <w:p w:rsidR="00BC21B9" w:rsidRDefault="00477A01" w:rsidP="00477A01">
            <w:r>
              <w:t>// get room’s controller status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GET /room/[id]/controllers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Response: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[</w:t>
            </w:r>
          </w:p>
          <w:p w:rsid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{</w:t>
            </w:r>
          </w:p>
          <w:p w:rsidR="00AB6B0D" w:rsidRPr="00477A01" w:rsidRDefault="00AB6B0D" w:rsidP="00AB6B0D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477A01">
              <w:rPr>
                <w:b/>
              </w:rPr>
              <w:t>"</w:t>
            </w:r>
            <w:proofErr w:type="spellStart"/>
            <w:r>
              <w:rPr>
                <w:b/>
              </w:rPr>
              <w:t>roomId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</w:t>
            </w:r>
            <w:r w:rsidRPr="00477A01">
              <w:rPr>
                <w:b/>
              </w:rPr>
              <w:t>Id</w:t>
            </w:r>
            <w:proofErr w:type="spellEnd"/>
            <w:r w:rsidRPr="00477A01">
              <w:rPr>
                <w:b/>
              </w:rPr>
              <w:t>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 xml:space="preserve">    "state": [state]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}</w:t>
            </w:r>
          </w:p>
          <w:p w:rsidR="00477A01" w:rsidRP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…</w:t>
            </w:r>
          </w:p>
          <w:p w:rsidR="00477A01" w:rsidRDefault="00477A01" w:rsidP="00477A01">
            <w:pPr>
              <w:rPr>
                <w:b/>
              </w:rPr>
            </w:pPr>
            <w:r w:rsidRPr="00477A01">
              <w:rPr>
                <w:b/>
              </w:rPr>
              <w:t>]</w:t>
            </w:r>
          </w:p>
          <w:p w:rsidR="00101B72" w:rsidRDefault="00101B72" w:rsidP="00101B72">
            <w:r>
              <w:t>// ============================================</w:t>
            </w:r>
          </w:p>
          <w:p w:rsidR="00101B72" w:rsidRDefault="00101B72" w:rsidP="00101B72">
            <w:r>
              <w:t>// get room’s controller status by controller id</w:t>
            </w:r>
          </w:p>
          <w:p w:rsidR="00101B72" w:rsidRPr="00477A01" w:rsidRDefault="00101B72" w:rsidP="00101B72">
            <w:pPr>
              <w:rPr>
                <w:b/>
              </w:rPr>
            </w:pPr>
            <w:r>
              <w:rPr>
                <w:b/>
              </w:rPr>
              <w:t>GET /room/[id]/controller/[id]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>Response:</w:t>
            </w:r>
          </w:p>
          <w:p w:rsidR="00101B72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>{</w:t>
            </w:r>
          </w:p>
          <w:p w:rsidR="007B3319" w:rsidRPr="00477A01" w:rsidRDefault="007B3319" w:rsidP="00101B72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477A01">
              <w:rPr>
                <w:b/>
              </w:rPr>
              <w:t>"</w:t>
            </w:r>
            <w:proofErr w:type="spellStart"/>
            <w:r>
              <w:rPr>
                <w:b/>
              </w:rPr>
              <w:t>roomId</w:t>
            </w:r>
            <w:proofErr w:type="spellEnd"/>
            <w:r>
              <w:rPr>
                <w:b/>
              </w:rPr>
              <w:t>": [</w:t>
            </w:r>
            <w:proofErr w:type="spellStart"/>
            <w:r>
              <w:rPr>
                <w:b/>
              </w:rPr>
              <w:t>room</w:t>
            </w:r>
            <w:r w:rsidRPr="00477A01">
              <w:rPr>
                <w:b/>
              </w:rPr>
              <w:t>Id</w:t>
            </w:r>
            <w:proofErr w:type="spellEnd"/>
            <w:r w:rsidRPr="00477A01">
              <w:rPr>
                <w:b/>
              </w:rPr>
              <w:t>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controllerId</w:t>
            </w:r>
            <w:proofErr w:type="spellEnd"/>
            <w:r w:rsidRPr="00477A01">
              <w:rPr>
                <w:b/>
              </w:rPr>
              <w:t>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 xml:space="preserve">    "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": [</w:t>
            </w:r>
            <w:proofErr w:type="spellStart"/>
            <w:r w:rsidRPr="00477A01">
              <w:rPr>
                <w:b/>
              </w:rPr>
              <w:t>controllerType</w:t>
            </w:r>
            <w:proofErr w:type="spellEnd"/>
            <w:r w:rsidRPr="00477A01">
              <w:rPr>
                <w:b/>
              </w:rPr>
              <w:t>]</w:t>
            </w:r>
          </w:p>
          <w:p w:rsidR="00101B72" w:rsidRPr="00477A01" w:rsidRDefault="00101B72" w:rsidP="00101B72">
            <w:pPr>
              <w:rPr>
                <w:b/>
              </w:rPr>
            </w:pPr>
            <w:r w:rsidRPr="00477A01">
              <w:rPr>
                <w:b/>
              </w:rPr>
              <w:t xml:space="preserve">    "state": [state]</w:t>
            </w:r>
          </w:p>
          <w:p w:rsidR="0009061B" w:rsidRDefault="00101B72" w:rsidP="0009061B">
            <w:pPr>
              <w:rPr>
                <w:b/>
              </w:rPr>
            </w:pPr>
            <w:r w:rsidRPr="00477A01">
              <w:rPr>
                <w:b/>
              </w:rPr>
              <w:t>}</w:t>
            </w:r>
          </w:p>
          <w:p w:rsidR="0009061B" w:rsidRDefault="0009061B" w:rsidP="0009061B">
            <w:r>
              <w:t>// ============================================</w:t>
            </w:r>
          </w:p>
          <w:p w:rsidR="0009061B" w:rsidRDefault="0009061B" w:rsidP="0009061B">
            <w:r>
              <w:t>// set room’s controller status by controller id</w:t>
            </w:r>
          </w:p>
          <w:p w:rsidR="0009061B" w:rsidRDefault="005826B7" w:rsidP="0009061B">
            <w:pPr>
              <w:rPr>
                <w:b/>
              </w:rPr>
            </w:pPr>
            <w:r>
              <w:rPr>
                <w:b/>
              </w:rPr>
              <w:t>PUT /room/[id]/controller/[id]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>{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lastRenderedPageBreak/>
              <w:t xml:space="preserve">    "</w:t>
            </w:r>
            <w:proofErr w:type="spellStart"/>
            <w:r w:rsidRPr="004316C3">
              <w:rPr>
                <w:b/>
              </w:rPr>
              <w:t>roomId</w:t>
            </w:r>
            <w:proofErr w:type="spellEnd"/>
            <w:r w:rsidRPr="004316C3">
              <w:rPr>
                <w:b/>
              </w:rPr>
              <w:t>": [</w:t>
            </w:r>
            <w:proofErr w:type="spellStart"/>
            <w:r w:rsidRPr="004316C3">
              <w:rPr>
                <w:b/>
              </w:rPr>
              <w:t>roomId</w:t>
            </w:r>
            <w:proofErr w:type="spellEnd"/>
            <w:r w:rsidRPr="004316C3">
              <w:rPr>
                <w:b/>
              </w:rPr>
              <w:t>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 xml:space="preserve">    "</w:t>
            </w:r>
            <w:proofErr w:type="spellStart"/>
            <w:r w:rsidRPr="004316C3">
              <w:rPr>
                <w:b/>
              </w:rPr>
              <w:t>controllerId</w:t>
            </w:r>
            <w:proofErr w:type="spellEnd"/>
            <w:r w:rsidRPr="004316C3">
              <w:rPr>
                <w:b/>
              </w:rPr>
              <w:t>": [</w:t>
            </w:r>
            <w:proofErr w:type="spellStart"/>
            <w:r w:rsidRPr="004316C3">
              <w:rPr>
                <w:b/>
              </w:rPr>
              <w:t>controllerId</w:t>
            </w:r>
            <w:proofErr w:type="spellEnd"/>
            <w:r w:rsidRPr="004316C3">
              <w:rPr>
                <w:b/>
              </w:rPr>
              <w:t>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 xml:space="preserve">    "</w:t>
            </w:r>
            <w:r w:rsidR="00E07982">
              <w:rPr>
                <w:b/>
              </w:rPr>
              <w:t>action": [action</w:t>
            </w:r>
            <w:r w:rsidRPr="004316C3">
              <w:rPr>
                <w:b/>
              </w:rPr>
              <w:t>]</w:t>
            </w:r>
          </w:p>
          <w:p w:rsidR="004316C3" w:rsidRPr="004316C3" w:rsidRDefault="004316C3" w:rsidP="004316C3">
            <w:pPr>
              <w:rPr>
                <w:b/>
              </w:rPr>
            </w:pPr>
            <w:r w:rsidRPr="004316C3">
              <w:rPr>
                <w:b/>
              </w:rPr>
              <w:t>}</w:t>
            </w:r>
          </w:p>
          <w:p w:rsidR="005826B7" w:rsidRPr="005826B7" w:rsidRDefault="005826B7" w:rsidP="0009061B">
            <w:pPr>
              <w:rPr>
                <w:b/>
              </w:rPr>
            </w:pPr>
            <w:r>
              <w:rPr>
                <w:b/>
              </w:rPr>
              <w:t>Response as alert</w:t>
            </w:r>
          </w:p>
        </w:tc>
      </w:tr>
    </w:tbl>
    <w:p w:rsidR="00732E19" w:rsidRDefault="00732E19" w:rsidP="001C75F1">
      <w:pPr>
        <w:pStyle w:val="3"/>
      </w:pPr>
      <w:r>
        <w:lastRenderedPageBreak/>
        <w:t xml:space="preserve">System Log View </w:t>
      </w:r>
      <w:r>
        <w:rPr>
          <w:rFonts w:hint="eastAsia"/>
        </w:rPr>
        <w:t>系统日志查看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2973AE" w:rsidRDefault="002973AE" w:rsidP="002973AE">
            <w:r>
              <w:t>// ============================================</w:t>
            </w:r>
          </w:p>
          <w:p w:rsidR="002973AE" w:rsidRDefault="00A71B62" w:rsidP="002973AE">
            <w:r>
              <w:t xml:space="preserve">//get </w:t>
            </w:r>
            <w:r w:rsidR="002973AE">
              <w:t>system log</w:t>
            </w:r>
          </w:p>
          <w:p w:rsidR="00672ABC" w:rsidRPr="001C5C93" w:rsidRDefault="002973AE" w:rsidP="002973AE">
            <w:pPr>
              <w:rPr>
                <w:b/>
              </w:rPr>
            </w:pPr>
            <w:r w:rsidRPr="001C5C93">
              <w:rPr>
                <w:b/>
              </w:rPr>
              <w:t>GET /system/log/error</w:t>
            </w:r>
          </w:p>
          <w:p w:rsidR="00507E21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GET /system/log/working</w:t>
            </w:r>
          </w:p>
          <w:p w:rsidR="00672ABC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GET /system/log/communication</w:t>
            </w:r>
          </w:p>
          <w:p w:rsidR="00672ABC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GET /system/log/debug</w:t>
            </w:r>
          </w:p>
          <w:p w:rsidR="00672ABC" w:rsidRPr="001C5C93" w:rsidRDefault="00672ABC" w:rsidP="004C00DE">
            <w:pPr>
              <w:rPr>
                <w:b/>
              </w:rPr>
            </w:pPr>
            <w:r w:rsidRPr="001C5C93">
              <w:rPr>
                <w:b/>
              </w:rPr>
              <w:t>Response: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[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{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"time": [time]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"type": [type]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"message": [message]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 xml:space="preserve">    "fun": [fun]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}</w:t>
            </w:r>
          </w:p>
          <w:p w:rsidR="00672ABC" w:rsidRPr="001C5C93" w:rsidRDefault="00672ABC" w:rsidP="00672ABC">
            <w:pPr>
              <w:rPr>
                <w:b/>
              </w:rPr>
            </w:pPr>
            <w:r w:rsidRPr="001C5C93">
              <w:rPr>
                <w:b/>
              </w:rPr>
              <w:t>...</w:t>
            </w:r>
          </w:p>
          <w:p w:rsidR="00672ABC" w:rsidRDefault="00672ABC" w:rsidP="00672ABC">
            <w:r w:rsidRPr="001C5C93">
              <w:rPr>
                <w:b/>
              </w:rPr>
              <w:t>]</w:t>
            </w:r>
          </w:p>
        </w:tc>
      </w:tr>
    </w:tbl>
    <w:p w:rsidR="00732E19" w:rsidRDefault="00732E19" w:rsidP="001C75F1">
      <w:pPr>
        <w:pStyle w:val="3"/>
      </w:pPr>
      <w:r>
        <w:t>User</w:t>
      </w:r>
      <w:proofErr w:type="gramStart"/>
      <w:r>
        <w:t>’</w:t>
      </w:r>
      <w:proofErr w:type="gramEnd"/>
      <w:r>
        <w:t xml:space="preserve">s Basic Information </w:t>
      </w:r>
      <w:r>
        <w:rPr>
          <w:rFonts w:hint="eastAsia"/>
        </w:rPr>
        <w:t>用户基本信息查看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362809" w:rsidRDefault="00362809" w:rsidP="00362809">
            <w:r>
              <w:t>// ============================================</w:t>
            </w:r>
          </w:p>
          <w:p w:rsidR="00362809" w:rsidRDefault="00362809" w:rsidP="00362809">
            <w:r>
              <w:t>//get all user’s basic information</w:t>
            </w:r>
          </w:p>
          <w:p w:rsidR="00362809" w:rsidRDefault="005C3258" w:rsidP="00362809">
            <w:r>
              <w:t>GET /</w:t>
            </w:r>
            <w:r w:rsidR="00362809">
              <w:t>user</w:t>
            </w:r>
            <w:r w:rsidR="0040000E">
              <w:t>/[id]</w:t>
            </w:r>
          </w:p>
          <w:p w:rsidR="003E400D" w:rsidRPr="007A0908" w:rsidRDefault="003E400D" w:rsidP="00362809">
            <w:pPr>
              <w:rPr>
                <w:b/>
              </w:rPr>
            </w:pPr>
            <w:r w:rsidRPr="007A0908">
              <w:rPr>
                <w:b/>
              </w:rPr>
              <w:t>Response: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{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userName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userName</w:t>
            </w:r>
            <w:proofErr w:type="spellEnd"/>
            <w:r w:rsidRPr="007A0908">
              <w:rPr>
                <w:b/>
              </w:rPr>
              <w:t>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gravatar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uri</w:t>
            </w:r>
            <w:proofErr w:type="spellEnd"/>
            <w:r w:rsidRPr="007A0908">
              <w:rPr>
                <w:b/>
              </w:rPr>
              <w:t>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"email": [email]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 xml:space="preserve">    "phone": [phone]</w:t>
            </w:r>
          </w:p>
          <w:p w:rsidR="00BC21B9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}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// ============================================</w:t>
            </w:r>
          </w:p>
          <w:p w:rsidR="009F72A1" w:rsidRPr="007A0908" w:rsidRDefault="009F72A1" w:rsidP="009F72A1">
            <w:pPr>
              <w:rPr>
                <w:b/>
              </w:rPr>
            </w:pPr>
            <w:r w:rsidRPr="007A0908">
              <w:rPr>
                <w:b/>
              </w:rPr>
              <w:t>//reset user’s password</w:t>
            </w:r>
          </w:p>
          <w:p w:rsidR="003E400D" w:rsidRPr="007A0908" w:rsidRDefault="005C3258" w:rsidP="0040000E">
            <w:pPr>
              <w:rPr>
                <w:b/>
              </w:rPr>
            </w:pPr>
            <w:r w:rsidRPr="007A0908">
              <w:rPr>
                <w:b/>
              </w:rPr>
              <w:t>PUT /</w:t>
            </w:r>
            <w:r w:rsidR="0040000E" w:rsidRPr="007A0908">
              <w:rPr>
                <w:b/>
              </w:rPr>
              <w:t>user/[id]/password</w:t>
            </w:r>
          </w:p>
          <w:p w:rsidR="003E400D" w:rsidRPr="007A0908" w:rsidRDefault="003E400D" w:rsidP="0040000E">
            <w:pPr>
              <w:rPr>
                <w:b/>
              </w:rPr>
            </w:pPr>
            <w:r w:rsidRPr="007A0908">
              <w:rPr>
                <w:b/>
              </w:rPr>
              <w:lastRenderedPageBreak/>
              <w:t>Response: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>{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 xml:space="preserve">    "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": [</w:t>
            </w:r>
            <w:proofErr w:type="spellStart"/>
            <w:r w:rsidRPr="007A0908">
              <w:rPr>
                <w:b/>
              </w:rPr>
              <w:t>userId</w:t>
            </w:r>
            <w:proofErr w:type="spellEnd"/>
            <w:r w:rsidRPr="007A0908">
              <w:rPr>
                <w:b/>
              </w:rPr>
              <w:t>]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 xml:space="preserve">    "password1": [password1]</w:t>
            </w:r>
          </w:p>
          <w:p w:rsidR="0040000E" w:rsidRPr="007A0908" w:rsidRDefault="0040000E" w:rsidP="0040000E">
            <w:pPr>
              <w:rPr>
                <w:b/>
              </w:rPr>
            </w:pPr>
            <w:r w:rsidRPr="007A0908">
              <w:rPr>
                <w:b/>
              </w:rPr>
              <w:t xml:space="preserve">    "password2": [password2]</w:t>
            </w:r>
          </w:p>
          <w:p w:rsidR="009F72A1" w:rsidRDefault="0040000E" w:rsidP="0040000E">
            <w:r w:rsidRPr="007A0908">
              <w:rPr>
                <w:b/>
              </w:rPr>
              <w:t>}</w:t>
            </w:r>
          </w:p>
        </w:tc>
      </w:tr>
    </w:tbl>
    <w:p w:rsidR="00732E19" w:rsidRDefault="00732E19" w:rsidP="001C75F1">
      <w:pPr>
        <w:pStyle w:val="3"/>
      </w:pPr>
      <w:r>
        <w:lastRenderedPageBreak/>
        <w:t>Administrator</w:t>
      </w:r>
      <w:proofErr w:type="gramStart"/>
      <w:r w:rsidR="00C2342C">
        <w:t>’</w:t>
      </w:r>
      <w:proofErr w:type="gramEnd"/>
      <w:r w:rsidR="00C2342C">
        <w:t xml:space="preserve">s function </w:t>
      </w:r>
      <w:r w:rsidR="00C2342C">
        <w:rPr>
          <w:rFonts w:hint="eastAsia"/>
        </w:rPr>
        <w:t>超级用户的功能</w:t>
      </w:r>
    </w:p>
    <w:tbl>
      <w:tblPr>
        <w:tblStyle w:val="a7"/>
        <w:tblW w:w="0" w:type="auto"/>
        <w:jc w:val="center"/>
        <w:tblInd w:w="440" w:type="dxa"/>
        <w:tblLook w:val="04A0" w:firstRow="1" w:lastRow="0" w:firstColumn="1" w:lastColumn="0" w:noHBand="0" w:noVBand="1"/>
      </w:tblPr>
      <w:tblGrid>
        <w:gridCol w:w="8082"/>
      </w:tblGrid>
      <w:tr w:rsidR="00BC21B9" w:rsidTr="00BC21B9">
        <w:trPr>
          <w:jc w:val="center"/>
        </w:trPr>
        <w:tc>
          <w:tcPr>
            <w:tcW w:w="8522" w:type="dxa"/>
          </w:tcPr>
          <w:p w:rsidR="00444663" w:rsidRDefault="00444663" w:rsidP="00444663">
            <w:r>
              <w:t>// ============================================</w:t>
            </w:r>
          </w:p>
          <w:p w:rsidR="00BC21B9" w:rsidRDefault="00444663" w:rsidP="004C00DE">
            <w:r>
              <w:t>//add a user</w:t>
            </w:r>
          </w:p>
          <w:p w:rsidR="00444663" w:rsidRDefault="005C3258" w:rsidP="004C00DE">
            <w:r>
              <w:t>POST /user</w:t>
            </w:r>
          </w:p>
          <w:p w:rsidR="00444663" w:rsidRDefault="00444663" w:rsidP="00444663">
            <w:r>
              <w:t>{</w:t>
            </w:r>
          </w:p>
          <w:p w:rsidR="00444663" w:rsidRDefault="00444663" w:rsidP="00444663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[</w:t>
            </w:r>
            <w:proofErr w:type="spellStart"/>
            <w:r>
              <w:t>userName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"password": [password]</w:t>
            </w:r>
          </w:p>
          <w:p w:rsidR="00444663" w:rsidRDefault="00444663" w:rsidP="00444663">
            <w:r>
              <w:t xml:space="preserve">    "email": [email]</w:t>
            </w:r>
          </w:p>
          <w:p w:rsidR="00444663" w:rsidRDefault="00444663" w:rsidP="00444663">
            <w:r>
              <w:t xml:space="preserve">    "phone": [phone]</w:t>
            </w:r>
          </w:p>
          <w:p w:rsidR="00444663" w:rsidRDefault="00444663" w:rsidP="00444663">
            <w:r>
              <w:t xml:space="preserve">    "group": [group]</w:t>
            </w:r>
          </w:p>
          <w:p w:rsidR="00444663" w:rsidRDefault="00444663" w:rsidP="00444663">
            <w:r>
              <w:t>}</w:t>
            </w:r>
          </w:p>
          <w:p w:rsidR="00444663" w:rsidRDefault="00444663" w:rsidP="00444663">
            <w:r>
              <w:t>Response as alert</w:t>
            </w:r>
          </w:p>
          <w:p w:rsidR="00444663" w:rsidRDefault="00444663" w:rsidP="00444663">
            <w:r>
              <w:t>// ============================================</w:t>
            </w:r>
          </w:p>
          <w:p w:rsidR="00444663" w:rsidRDefault="00444663" w:rsidP="00444663">
            <w:r>
              <w:t>//get all group names</w:t>
            </w:r>
          </w:p>
          <w:p w:rsidR="00444663" w:rsidRDefault="00444663" w:rsidP="00444663">
            <w:r>
              <w:t>GET /groups</w:t>
            </w:r>
          </w:p>
          <w:p w:rsidR="00444663" w:rsidRDefault="00444663" w:rsidP="00444663">
            <w:r>
              <w:t>[</w:t>
            </w:r>
          </w:p>
          <w:p w:rsidR="00444663" w:rsidRDefault="00444663" w:rsidP="00444663">
            <w:r>
              <w:t xml:space="preserve">    {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groupId</w:t>
            </w:r>
            <w:proofErr w:type="spellEnd"/>
            <w:r>
              <w:t>": [</w:t>
            </w:r>
            <w:proofErr w:type="spellStart"/>
            <w:r>
              <w:t>groupId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groupName</w:t>
            </w:r>
            <w:proofErr w:type="spellEnd"/>
            <w:r>
              <w:t>": [</w:t>
            </w:r>
            <w:proofErr w:type="spellStart"/>
            <w:r>
              <w:t>groupName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}</w:t>
            </w:r>
          </w:p>
          <w:p w:rsidR="00444663" w:rsidRDefault="00444663" w:rsidP="00444663">
            <w:r>
              <w:t xml:space="preserve">    ...</w:t>
            </w:r>
          </w:p>
          <w:p w:rsidR="00444663" w:rsidRDefault="00444663" w:rsidP="00444663">
            <w:r>
              <w:t>]</w:t>
            </w:r>
          </w:p>
          <w:p w:rsidR="00454988" w:rsidRDefault="00454988" w:rsidP="00454988">
            <w:r>
              <w:t>Response as alert</w:t>
            </w:r>
          </w:p>
          <w:p w:rsidR="00454988" w:rsidRDefault="00454988" w:rsidP="00454988">
            <w:r>
              <w:t>// ============================================</w:t>
            </w:r>
          </w:p>
          <w:p w:rsidR="00454988" w:rsidRDefault="00454988" w:rsidP="00454988">
            <w:r>
              <w:t>//change a user group</w:t>
            </w:r>
          </w:p>
          <w:p w:rsidR="00454988" w:rsidRDefault="0006521B" w:rsidP="00454988">
            <w:r>
              <w:t>PUT /user/[id]/group</w:t>
            </w:r>
          </w:p>
          <w:p w:rsidR="00454988" w:rsidRDefault="00454988" w:rsidP="00454988">
            <w:r>
              <w:t>{</w:t>
            </w:r>
          </w:p>
          <w:p w:rsidR="00454988" w:rsidRDefault="00454988" w:rsidP="00454988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[</w:t>
            </w:r>
            <w:proofErr w:type="spellStart"/>
            <w:r>
              <w:t>userId</w:t>
            </w:r>
            <w:proofErr w:type="spellEnd"/>
            <w:r>
              <w:t>]</w:t>
            </w:r>
          </w:p>
          <w:p w:rsidR="00454988" w:rsidRDefault="00454988" w:rsidP="00454988">
            <w:r>
              <w:t xml:space="preserve">    "group": [group]</w:t>
            </w:r>
          </w:p>
          <w:p w:rsidR="00454988" w:rsidRDefault="00454988" w:rsidP="00454988">
            <w:r>
              <w:t>}</w:t>
            </w:r>
          </w:p>
          <w:p w:rsidR="00444663" w:rsidRDefault="00444663" w:rsidP="00444663">
            <w:r>
              <w:t>Response as alert</w:t>
            </w:r>
          </w:p>
          <w:p w:rsidR="00444663" w:rsidRDefault="00444663" w:rsidP="00444663">
            <w:r>
              <w:t>// ============================================</w:t>
            </w:r>
          </w:p>
          <w:p w:rsidR="00444663" w:rsidRDefault="00444663" w:rsidP="00444663">
            <w:r>
              <w:lastRenderedPageBreak/>
              <w:t>//get all users names</w:t>
            </w:r>
          </w:p>
          <w:p w:rsidR="00444663" w:rsidRDefault="00444663" w:rsidP="00444663">
            <w:r>
              <w:t>GET /users</w:t>
            </w:r>
          </w:p>
          <w:p w:rsidR="00444663" w:rsidRDefault="00444663" w:rsidP="00444663">
            <w:r>
              <w:t>Response:</w:t>
            </w:r>
          </w:p>
          <w:p w:rsidR="00444663" w:rsidRDefault="00444663" w:rsidP="00444663">
            <w:r>
              <w:t>[</w:t>
            </w:r>
          </w:p>
          <w:p w:rsidR="00444663" w:rsidRDefault="00444663" w:rsidP="00444663">
            <w:r>
              <w:t xml:space="preserve">    {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[</w:t>
            </w:r>
            <w:proofErr w:type="spellStart"/>
            <w:r>
              <w:t>userId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[</w:t>
            </w:r>
            <w:proofErr w:type="spellStart"/>
            <w:r>
              <w:t>userName</w:t>
            </w:r>
            <w:proofErr w:type="spellEnd"/>
            <w:r>
              <w:t>]</w:t>
            </w:r>
          </w:p>
          <w:p w:rsidR="00444663" w:rsidRDefault="00444663" w:rsidP="00444663">
            <w:r>
              <w:t xml:space="preserve">        "email": [email]</w:t>
            </w:r>
          </w:p>
          <w:p w:rsidR="00444663" w:rsidRDefault="00444663" w:rsidP="00444663">
            <w:r>
              <w:t xml:space="preserve">        "phone": [phone]</w:t>
            </w:r>
          </w:p>
          <w:p w:rsidR="00444663" w:rsidRDefault="00444663" w:rsidP="00444663">
            <w:r>
              <w:t xml:space="preserve">        "group": [group]</w:t>
            </w:r>
          </w:p>
          <w:p w:rsidR="00444663" w:rsidRDefault="00444663" w:rsidP="00444663">
            <w:r>
              <w:t xml:space="preserve">    }</w:t>
            </w:r>
          </w:p>
          <w:p w:rsidR="00444663" w:rsidRDefault="00444663" w:rsidP="00444663">
            <w:r>
              <w:t xml:space="preserve">    ...</w:t>
            </w:r>
          </w:p>
          <w:p w:rsidR="00444663" w:rsidRPr="00444663" w:rsidRDefault="00444663" w:rsidP="00444663">
            <w:r>
              <w:t>]</w:t>
            </w:r>
          </w:p>
        </w:tc>
      </w:tr>
    </w:tbl>
    <w:p w:rsidR="00077F6E" w:rsidRDefault="00077F6E" w:rsidP="00E94DCE">
      <w:pPr>
        <w:pStyle w:val="1"/>
      </w:pPr>
      <w:r>
        <w:rPr>
          <w:rFonts w:hint="eastAsia"/>
        </w:rPr>
        <w:lastRenderedPageBreak/>
        <w:t>权限分配</w:t>
      </w:r>
    </w:p>
    <w:p w:rsidR="006613DA" w:rsidRDefault="00C9230A" w:rsidP="006613DA">
      <w:pPr>
        <w:pStyle w:val="2"/>
      </w:pPr>
      <w:r>
        <w:rPr>
          <w:rFonts w:hint="eastAsia"/>
        </w:rPr>
        <w:t>拥有的权限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设置设备计划任务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设备的直接控制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数据查看功能（不知后期是否需要细分）</w:t>
      </w:r>
    </w:p>
    <w:p w:rsid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数据下载功能</w:t>
      </w:r>
    </w:p>
    <w:p w:rsidR="006613DA" w:rsidRPr="006613DA" w:rsidRDefault="006613DA" w:rsidP="00EF4B9E">
      <w:pPr>
        <w:pStyle w:val="a0"/>
        <w:numPr>
          <w:ilvl w:val="0"/>
          <w:numId w:val="5"/>
        </w:numPr>
      </w:pPr>
      <w:r>
        <w:rPr>
          <w:rFonts w:hint="eastAsia"/>
        </w:rPr>
        <w:t>系统运行状况查看</w:t>
      </w:r>
    </w:p>
    <w:p w:rsidR="00077F6E" w:rsidRDefault="00077F6E" w:rsidP="006613DA">
      <w:pPr>
        <w:pStyle w:val="2"/>
      </w:pPr>
      <w:r>
        <w:rPr>
          <w:rFonts w:hint="eastAsia"/>
        </w:rPr>
        <w:t>系统中三类</w:t>
      </w:r>
      <w:r w:rsidR="006613DA">
        <w:rPr>
          <w:rFonts w:hint="eastAsia"/>
        </w:rPr>
        <w:t>组</w:t>
      </w:r>
    </w:p>
    <w:p w:rsidR="00077F6E" w:rsidRDefault="00077F6E" w:rsidP="00EF4B9E">
      <w:pPr>
        <w:pStyle w:val="a0"/>
        <w:numPr>
          <w:ilvl w:val="0"/>
          <w:numId w:val="6"/>
        </w:numPr>
      </w:pPr>
      <w:r>
        <w:rPr>
          <w:rFonts w:hint="eastAsia"/>
        </w:rPr>
        <w:t>系统超级管理员</w:t>
      </w:r>
      <w:r w:rsidR="006613DA">
        <w:rPr>
          <w:rFonts w:hint="eastAsia"/>
        </w:rPr>
        <w:t>组（</w:t>
      </w:r>
      <w:r w:rsidR="006613DA">
        <w:rPr>
          <w:rFonts w:hint="eastAsia"/>
        </w:rPr>
        <w:t>admin</w:t>
      </w:r>
      <w:r w:rsidR="00973276">
        <w:t>s</w:t>
      </w:r>
      <w:r w:rsidR="006613DA">
        <w:rPr>
          <w:rFonts w:hint="eastAsia"/>
        </w:rPr>
        <w:t>）</w:t>
      </w:r>
      <w:r>
        <w:rPr>
          <w:rFonts w:hint="eastAsia"/>
        </w:rPr>
        <w:t>，拥有所有权限</w:t>
      </w:r>
      <w:r w:rsidR="006613DA">
        <w:rPr>
          <w:rFonts w:hint="eastAsia"/>
        </w:rPr>
        <w:t>；</w:t>
      </w:r>
    </w:p>
    <w:p w:rsidR="00077F6E" w:rsidRDefault="008B2C13" w:rsidP="00EF4B9E">
      <w:pPr>
        <w:pStyle w:val="a0"/>
        <w:numPr>
          <w:ilvl w:val="0"/>
          <w:numId w:val="6"/>
        </w:numPr>
      </w:pPr>
      <w:r>
        <w:rPr>
          <w:rFonts w:hint="eastAsia"/>
        </w:rPr>
        <w:t>研究人员</w:t>
      </w:r>
      <w:r w:rsidR="006613DA">
        <w:rPr>
          <w:rFonts w:hint="eastAsia"/>
        </w:rPr>
        <w:t>组（</w:t>
      </w:r>
      <w:r w:rsidR="00BE3020">
        <w:t>researcher</w:t>
      </w:r>
      <w:r w:rsidR="006613DA">
        <w:rPr>
          <w:rFonts w:hint="eastAsia"/>
        </w:rPr>
        <w:t>s</w:t>
      </w:r>
      <w:r w:rsidR="006613DA">
        <w:rPr>
          <w:rFonts w:hint="eastAsia"/>
        </w:rPr>
        <w:t>）</w:t>
      </w:r>
      <w:r w:rsidR="00077F6E">
        <w:rPr>
          <w:rFonts w:hint="eastAsia"/>
        </w:rPr>
        <w:t>，</w:t>
      </w:r>
      <w:r w:rsidR="00306A09">
        <w:rPr>
          <w:rFonts w:hint="eastAsia"/>
        </w:rPr>
        <w:t>主要是指蘑菇房的研究人员</w:t>
      </w:r>
      <w:r w:rsidR="006613DA">
        <w:rPr>
          <w:rFonts w:hint="eastAsia"/>
        </w:rPr>
        <w:t>，</w:t>
      </w:r>
      <w:r w:rsidR="00077F6E">
        <w:rPr>
          <w:rFonts w:hint="eastAsia"/>
        </w:rPr>
        <w:t>拥有查看</w:t>
      </w:r>
      <w:r w:rsidR="006613DA">
        <w:rPr>
          <w:rFonts w:hint="eastAsia"/>
        </w:rPr>
        <w:t>所有数据</w:t>
      </w:r>
      <w:r w:rsidR="00077F6E">
        <w:rPr>
          <w:rFonts w:hint="eastAsia"/>
        </w:rPr>
        <w:t>和控制蘑菇房</w:t>
      </w:r>
      <w:r w:rsidR="00306A09">
        <w:rPr>
          <w:rFonts w:hint="eastAsia"/>
        </w:rPr>
        <w:t>设备</w:t>
      </w:r>
      <w:r w:rsidR="00077F6E">
        <w:rPr>
          <w:rFonts w:hint="eastAsia"/>
        </w:rPr>
        <w:t>的权限</w:t>
      </w:r>
      <w:r w:rsidR="006613DA">
        <w:rPr>
          <w:rFonts w:hint="eastAsia"/>
        </w:rPr>
        <w:t>；</w:t>
      </w:r>
    </w:p>
    <w:p w:rsidR="00077F6E" w:rsidRDefault="006613DA" w:rsidP="00EF4B9E">
      <w:pPr>
        <w:pStyle w:val="a0"/>
        <w:numPr>
          <w:ilvl w:val="0"/>
          <w:numId w:val="6"/>
        </w:numPr>
      </w:pPr>
      <w:r>
        <w:rPr>
          <w:rFonts w:hint="eastAsia"/>
        </w:rPr>
        <w:t>系统游客组（</w:t>
      </w:r>
      <w:r>
        <w:rPr>
          <w:rFonts w:hint="eastAsia"/>
        </w:rPr>
        <w:t>guest</w:t>
      </w:r>
      <w:r w:rsidR="008E103A">
        <w:t>s</w:t>
      </w:r>
      <w:r>
        <w:rPr>
          <w:rFonts w:hint="eastAsia"/>
        </w:rPr>
        <w:t>）</w:t>
      </w:r>
      <w:r w:rsidR="00077F6E">
        <w:rPr>
          <w:rFonts w:hint="eastAsia"/>
        </w:rPr>
        <w:t>，拥有查看数据的功能</w:t>
      </w:r>
      <w:r>
        <w:rPr>
          <w:rFonts w:hint="eastAsia"/>
        </w:rPr>
        <w:t>；</w:t>
      </w:r>
    </w:p>
    <w:p w:rsidR="006613DA" w:rsidRDefault="006613DA" w:rsidP="00EF4B9E">
      <w:pPr>
        <w:pStyle w:val="a0"/>
        <w:numPr>
          <w:ilvl w:val="0"/>
          <w:numId w:val="6"/>
        </w:numPr>
      </w:pPr>
      <w:r>
        <w:rPr>
          <w:rFonts w:hint="eastAsia"/>
        </w:rPr>
        <w:t>系统维护人员组（</w:t>
      </w:r>
      <w:r>
        <w:rPr>
          <w:rFonts w:hint="eastAsia"/>
        </w:rPr>
        <w:t>repairs</w:t>
      </w:r>
      <w:r>
        <w:rPr>
          <w:rFonts w:hint="eastAsia"/>
        </w:rPr>
        <w:t>），查看系统运行状况。</w:t>
      </w:r>
    </w:p>
    <w:p w:rsidR="006613DA" w:rsidRDefault="005456CF" w:rsidP="00E94DCE">
      <w:pPr>
        <w:pStyle w:val="1"/>
      </w:pPr>
      <w:r>
        <w:rPr>
          <w:rFonts w:hint="eastAsia"/>
        </w:rPr>
        <w:t>系统安全性</w:t>
      </w:r>
    </w:p>
    <w:p w:rsidR="005456CF" w:rsidRDefault="005456CF" w:rsidP="005456CF">
      <w:pPr>
        <w:pStyle w:val="2"/>
      </w:pPr>
      <w:r>
        <w:rPr>
          <w:rFonts w:hint="eastAsia"/>
        </w:rPr>
        <w:t>CSRF</w:t>
      </w:r>
    </w:p>
    <w:p w:rsidR="005456CF" w:rsidRDefault="005456CF" w:rsidP="005456CF">
      <w:r w:rsidRPr="005456CF">
        <w:rPr>
          <w:rFonts w:hint="eastAsia"/>
        </w:rPr>
        <w:t>CSRF</w:t>
      </w:r>
      <w:r w:rsidRPr="005456CF">
        <w:rPr>
          <w:rFonts w:hint="eastAsia"/>
        </w:rPr>
        <w:t>（</w:t>
      </w:r>
      <w:r w:rsidRPr="005456CF">
        <w:rPr>
          <w:rFonts w:hint="eastAsia"/>
        </w:rPr>
        <w:t>Cross-site request forgery</w:t>
      </w:r>
      <w:proofErr w:type="gramStart"/>
      <w:r w:rsidRPr="005456CF">
        <w:rPr>
          <w:rFonts w:hint="eastAsia"/>
        </w:rPr>
        <w:t>跨站请求</w:t>
      </w:r>
      <w:proofErr w:type="gramEnd"/>
      <w:r w:rsidRPr="005456CF">
        <w:rPr>
          <w:rFonts w:hint="eastAsia"/>
        </w:rPr>
        <w:t>伪造，也被称为“</w:t>
      </w:r>
      <w:r w:rsidRPr="005456CF">
        <w:rPr>
          <w:rFonts w:hint="eastAsia"/>
        </w:rPr>
        <w:t>one click attack</w:t>
      </w:r>
      <w:r w:rsidRPr="005456CF">
        <w:rPr>
          <w:rFonts w:hint="eastAsia"/>
        </w:rPr>
        <w:t>”或者</w:t>
      </w:r>
      <w:r w:rsidRPr="005456CF">
        <w:rPr>
          <w:rFonts w:hint="eastAsia"/>
        </w:rPr>
        <w:t>session riding</w:t>
      </w:r>
      <w:r w:rsidRPr="005456CF">
        <w:rPr>
          <w:rFonts w:hint="eastAsia"/>
        </w:rPr>
        <w:t>，通常缩写为</w:t>
      </w:r>
      <w:r w:rsidRPr="005456CF">
        <w:rPr>
          <w:rFonts w:hint="eastAsia"/>
        </w:rPr>
        <w:t>CSRF</w:t>
      </w:r>
      <w:r w:rsidRPr="005456CF">
        <w:rPr>
          <w:rFonts w:hint="eastAsia"/>
        </w:rPr>
        <w:t>或者</w:t>
      </w:r>
      <w:r w:rsidRPr="005456CF">
        <w:rPr>
          <w:rFonts w:hint="eastAsia"/>
        </w:rPr>
        <w:t>XSRF</w:t>
      </w:r>
      <w:r w:rsidRPr="005456CF">
        <w:rPr>
          <w:rFonts w:hint="eastAsia"/>
        </w:rPr>
        <w:t>，是一种对网站的恶意利用。尽管听起来</w:t>
      </w:r>
      <w:proofErr w:type="gramStart"/>
      <w:r w:rsidRPr="005456CF">
        <w:rPr>
          <w:rFonts w:hint="eastAsia"/>
        </w:rPr>
        <w:t>像跨</w:t>
      </w:r>
      <w:r w:rsidRPr="005456CF">
        <w:rPr>
          <w:rFonts w:hint="eastAsia"/>
        </w:rPr>
        <w:lastRenderedPageBreak/>
        <w:t>站脚本</w:t>
      </w:r>
      <w:proofErr w:type="gramEnd"/>
      <w:r w:rsidRPr="005456CF">
        <w:rPr>
          <w:rFonts w:hint="eastAsia"/>
        </w:rPr>
        <w:t>（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），但它与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非常不同，并且攻击方式几乎相左。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利用站点内的信任用户，而</w:t>
      </w:r>
      <w:r w:rsidRPr="005456CF">
        <w:rPr>
          <w:rFonts w:hint="eastAsia"/>
        </w:rPr>
        <w:t>CSRF</w:t>
      </w:r>
      <w:r w:rsidRPr="005456CF">
        <w:rPr>
          <w:rFonts w:hint="eastAsia"/>
        </w:rPr>
        <w:t>则通过伪装来自受信任用户的请求来利用受信任的网站。与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攻击相比，</w:t>
      </w:r>
      <w:r w:rsidRPr="005456CF">
        <w:rPr>
          <w:rFonts w:hint="eastAsia"/>
        </w:rPr>
        <w:t>CSRF</w:t>
      </w:r>
      <w:r w:rsidRPr="005456CF">
        <w:rPr>
          <w:rFonts w:hint="eastAsia"/>
        </w:rPr>
        <w:t>攻击往往不大流行（因此对其进行防范的资源也相当稀少）和难以防范，所以被认为比</w:t>
      </w:r>
      <w:r w:rsidRPr="005456CF">
        <w:rPr>
          <w:rFonts w:hint="eastAsia"/>
        </w:rPr>
        <w:t>XSS</w:t>
      </w:r>
      <w:r w:rsidRPr="005456CF">
        <w:rPr>
          <w:rFonts w:hint="eastAsia"/>
        </w:rPr>
        <w:t>更具危险性。</w:t>
      </w:r>
    </w:p>
    <w:p w:rsidR="005456CF" w:rsidRDefault="005456CF" w:rsidP="005456CF">
      <w:pPr>
        <w:pStyle w:val="2"/>
      </w:pPr>
      <w:r>
        <w:rPr>
          <w:rFonts w:hint="eastAsia"/>
        </w:rPr>
        <w:t>XSS</w:t>
      </w:r>
    </w:p>
    <w:p w:rsidR="005456CF" w:rsidRDefault="005456CF" w:rsidP="005456CF">
      <w:r w:rsidRPr="005456CF">
        <w:rPr>
          <w:rFonts w:hint="eastAsia"/>
        </w:rPr>
        <w:t>XSS</w:t>
      </w:r>
      <w:r w:rsidRPr="005456CF">
        <w:rPr>
          <w:rFonts w:hint="eastAsia"/>
        </w:rPr>
        <w:t>又叫</w:t>
      </w:r>
      <w:r w:rsidRPr="005456CF">
        <w:rPr>
          <w:rFonts w:hint="eastAsia"/>
        </w:rPr>
        <w:t xml:space="preserve">CSS (Cross Site Script) </w:t>
      </w:r>
      <w:r w:rsidRPr="005456CF">
        <w:rPr>
          <w:rFonts w:hint="eastAsia"/>
        </w:rPr>
        <w:t>，</w:t>
      </w:r>
      <w:proofErr w:type="gramStart"/>
      <w:r w:rsidRPr="005456CF">
        <w:rPr>
          <w:rFonts w:hint="eastAsia"/>
        </w:rPr>
        <w:t>跨站脚本</w:t>
      </w:r>
      <w:proofErr w:type="gramEnd"/>
      <w:r w:rsidRPr="005456CF">
        <w:rPr>
          <w:rFonts w:hint="eastAsia"/>
        </w:rPr>
        <w:t>攻击。它指的是恶意攻击者往</w:t>
      </w:r>
      <w:r w:rsidRPr="005456CF">
        <w:rPr>
          <w:rFonts w:hint="eastAsia"/>
        </w:rPr>
        <w:t>Web</w:t>
      </w:r>
      <w:r w:rsidRPr="005456CF">
        <w:rPr>
          <w:rFonts w:hint="eastAsia"/>
        </w:rPr>
        <w:t>页面里插入恶意</w:t>
      </w:r>
      <w:r w:rsidRPr="005456CF">
        <w:rPr>
          <w:rFonts w:hint="eastAsia"/>
        </w:rPr>
        <w:t>html</w:t>
      </w:r>
      <w:r w:rsidRPr="005456CF">
        <w:rPr>
          <w:rFonts w:hint="eastAsia"/>
        </w:rPr>
        <w:t>代码，当用户浏览该页之时，嵌入其中</w:t>
      </w:r>
      <w:r w:rsidRPr="005456CF">
        <w:rPr>
          <w:rFonts w:hint="eastAsia"/>
        </w:rPr>
        <w:t>Web</w:t>
      </w:r>
      <w:r w:rsidRPr="005456CF">
        <w:rPr>
          <w:rFonts w:hint="eastAsia"/>
        </w:rPr>
        <w:t>里面的</w:t>
      </w:r>
      <w:r w:rsidRPr="005456CF">
        <w:rPr>
          <w:rFonts w:hint="eastAsia"/>
        </w:rPr>
        <w:t>html</w:t>
      </w:r>
      <w:r w:rsidRPr="005456CF">
        <w:rPr>
          <w:rFonts w:hint="eastAsia"/>
        </w:rPr>
        <w:t>代码会被执行，从而达到恶意用户的特殊目的。</w:t>
      </w:r>
    </w:p>
    <w:p w:rsidR="005456CF" w:rsidRDefault="00C9230A" w:rsidP="005456CF">
      <w:pPr>
        <w:pStyle w:val="2"/>
      </w:pPr>
      <w:r>
        <w:rPr>
          <w:rFonts w:hint="eastAsia"/>
        </w:rPr>
        <w:t>其他安全问题</w:t>
      </w:r>
    </w:p>
    <w:p w:rsidR="005456CF" w:rsidRDefault="005456CF" w:rsidP="005456CF">
      <w:r>
        <w:rPr>
          <w:rFonts w:hint="eastAsia"/>
        </w:rPr>
        <w:t>是否使用</w:t>
      </w:r>
      <w:r>
        <w:rPr>
          <w:rFonts w:hint="eastAsia"/>
        </w:rPr>
        <w:t>HTTPs</w:t>
      </w:r>
      <w:r>
        <w:rPr>
          <w:rFonts w:hint="eastAsia"/>
        </w:rPr>
        <w:t>解决一些问题？</w:t>
      </w:r>
    </w:p>
    <w:p w:rsidR="00E94DCE" w:rsidRDefault="00E94DCE" w:rsidP="00E94DCE">
      <w:pPr>
        <w:pStyle w:val="1"/>
      </w:pPr>
      <w:r>
        <w:rPr>
          <w:rFonts w:hint="eastAsia"/>
        </w:rPr>
        <w:t>参考</w:t>
      </w:r>
    </w:p>
    <w:p w:rsidR="00E94DCE" w:rsidRDefault="00B76464" w:rsidP="00EF4B9E">
      <w:pPr>
        <w:pStyle w:val="a0"/>
        <w:numPr>
          <w:ilvl w:val="0"/>
          <w:numId w:val="7"/>
        </w:numPr>
      </w:pPr>
      <w:hyperlink r:id="rId9" w:history="1">
        <w:r w:rsidR="00E94DCE" w:rsidRPr="00E94DCE">
          <w:rPr>
            <w:rStyle w:val="afa"/>
            <w:rFonts w:hint="eastAsia"/>
          </w:rPr>
          <w:t>虚拟研讨会：如何设计好的</w:t>
        </w:r>
        <w:r w:rsidR="00E94DCE" w:rsidRPr="00E94DCE">
          <w:rPr>
            <w:rStyle w:val="afa"/>
            <w:rFonts w:hint="eastAsia"/>
          </w:rPr>
          <w:t>RESTful API</w:t>
        </w:r>
        <w:r w:rsidR="00E94DCE" w:rsidRPr="00E94DCE">
          <w:rPr>
            <w:rStyle w:val="afa"/>
            <w:rFonts w:hint="eastAsia"/>
          </w:rPr>
          <w:t>？</w:t>
        </w:r>
      </w:hyperlink>
    </w:p>
    <w:p w:rsidR="009D2C34" w:rsidRPr="00E94DCE" w:rsidRDefault="00B76464" w:rsidP="00EF4B9E">
      <w:pPr>
        <w:pStyle w:val="a0"/>
        <w:numPr>
          <w:ilvl w:val="0"/>
          <w:numId w:val="7"/>
        </w:numPr>
      </w:pPr>
      <w:hyperlink r:id="rId10" w:history="1">
        <w:r w:rsidR="009D2C34" w:rsidRPr="009D2C34">
          <w:rPr>
            <w:rStyle w:val="afa"/>
            <w:rFonts w:hint="eastAsia"/>
          </w:rPr>
          <w:t>最佳实践：更好的设计你的</w:t>
        </w:r>
        <w:r w:rsidR="009D2C34" w:rsidRPr="009D2C34">
          <w:rPr>
            <w:rStyle w:val="afa"/>
            <w:rFonts w:hint="eastAsia"/>
          </w:rPr>
          <w:t xml:space="preserve"> REST API</w:t>
        </w:r>
      </w:hyperlink>
    </w:p>
    <w:sectPr w:rsidR="009D2C34" w:rsidRPr="00E94DCE" w:rsidSect="00B91F3C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64" w:rsidRDefault="00B76464" w:rsidP="007938C4">
      <w:r>
        <w:separator/>
      </w:r>
    </w:p>
  </w:endnote>
  <w:endnote w:type="continuationSeparator" w:id="0">
    <w:p w:rsidR="00B76464" w:rsidRDefault="00B76464" w:rsidP="0079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93" w:rsidRDefault="006A6CD3" w:rsidP="007938C4">
    <w:pPr>
      <w:pStyle w:val="a5"/>
      <w:rPr>
        <w:rStyle w:val="a6"/>
      </w:rPr>
    </w:pPr>
    <w:r>
      <w:rPr>
        <w:rStyle w:val="a6"/>
      </w:rPr>
      <w:fldChar w:fldCharType="begin"/>
    </w:r>
    <w:r w:rsidR="0084549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5493" w:rsidRDefault="00845493" w:rsidP="007938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93" w:rsidRDefault="006A6CD3" w:rsidP="003F01CC">
    <w:pPr>
      <w:pStyle w:val="a5"/>
      <w:jc w:val="center"/>
    </w:pPr>
    <w:r>
      <w:rPr>
        <w:sz w:val="24"/>
        <w:szCs w:val="24"/>
      </w:rPr>
      <w:fldChar w:fldCharType="begin"/>
    </w:r>
    <w:r w:rsidR="00845493">
      <w:instrText>PAGE</w:instrText>
    </w:r>
    <w:r>
      <w:rPr>
        <w:sz w:val="24"/>
        <w:szCs w:val="24"/>
      </w:rPr>
      <w:fldChar w:fldCharType="separate"/>
    </w:r>
    <w:r w:rsidR="006D04A9">
      <w:rPr>
        <w:noProof/>
      </w:rPr>
      <w:t>8</w:t>
    </w:r>
    <w:r>
      <w:rPr>
        <w:sz w:val="24"/>
        <w:szCs w:val="24"/>
      </w:rPr>
      <w:fldChar w:fldCharType="end"/>
    </w:r>
    <w:r w:rsidR="00845493">
      <w:rPr>
        <w:lang w:val="zh-CN"/>
      </w:rPr>
      <w:t xml:space="preserve"> </w:t>
    </w:r>
    <w:r w:rsidR="00845493">
      <w:rPr>
        <w:lang w:val="zh-CN"/>
      </w:rPr>
      <w:t xml:space="preserve">/ </w:t>
    </w:r>
    <w:r>
      <w:rPr>
        <w:sz w:val="24"/>
        <w:szCs w:val="24"/>
      </w:rPr>
      <w:fldChar w:fldCharType="begin"/>
    </w:r>
    <w:r w:rsidR="00845493">
      <w:instrText>NUMPAGES</w:instrText>
    </w:r>
    <w:r>
      <w:rPr>
        <w:sz w:val="24"/>
        <w:szCs w:val="24"/>
      </w:rPr>
      <w:fldChar w:fldCharType="separate"/>
    </w:r>
    <w:r w:rsidR="006D04A9">
      <w:rPr>
        <w:noProof/>
      </w:rPr>
      <w:t>14</w:t>
    </w:r>
    <w:r>
      <w:rPr>
        <w:sz w:val="24"/>
        <w:szCs w:val="24"/>
      </w:rPr>
      <w:fldChar w:fldCharType="end"/>
    </w:r>
  </w:p>
  <w:p w:rsidR="00845493" w:rsidRDefault="00845493" w:rsidP="007938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64" w:rsidRDefault="00B76464" w:rsidP="007938C4">
      <w:r>
        <w:separator/>
      </w:r>
    </w:p>
  </w:footnote>
  <w:footnote w:type="continuationSeparator" w:id="0">
    <w:p w:rsidR="00B76464" w:rsidRDefault="00B76464" w:rsidP="00793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93" w:rsidRDefault="00845493" w:rsidP="007938C4">
    <w:pPr>
      <w:pStyle w:val="a8"/>
    </w:pPr>
    <w:r>
      <w:t>常熟理工学院计算机科学与工程学院</w:t>
    </w:r>
    <w:r w:rsidR="00ED1527">
      <w:t>与常熟市智胜信息技术有限公司</w:t>
    </w:r>
    <w:r>
      <w:t>联合实验室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1A7E"/>
    <w:multiLevelType w:val="hybridMultilevel"/>
    <w:tmpl w:val="1CB24B8C"/>
    <w:lvl w:ilvl="0" w:tplc="98C2BA56">
      <w:start w:val="1"/>
      <w:numFmt w:val="decimal"/>
      <w:lvlText w:val="[%1].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9795A62"/>
    <w:multiLevelType w:val="multilevel"/>
    <w:tmpl w:val="82D838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5553EEF"/>
    <w:multiLevelType w:val="multilevel"/>
    <w:tmpl w:val="B87E33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A0AE4"/>
    <w:multiLevelType w:val="hybridMultilevel"/>
    <w:tmpl w:val="09429D2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46556A8C"/>
    <w:multiLevelType w:val="multilevel"/>
    <w:tmpl w:val="14905614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753F8A"/>
    <w:multiLevelType w:val="hybridMultilevel"/>
    <w:tmpl w:val="ADCCFE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35254"/>
    <w:multiLevelType w:val="multilevel"/>
    <w:tmpl w:val="46046AD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a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6FB5A2C"/>
    <w:multiLevelType w:val="hybridMultilevel"/>
    <w:tmpl w:val="1D6AC6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formatting="1"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90"/>
    <w:rsid w:val="00032CB5"/>
    <w:rsid w:val="0003555F"/>
    <w:rsid w:val="00036DCB"/>
    <w:rsid w:val="00040381"/>
    <w:rsid w:val="00060002"/>
    <w:rsid w:val="0006521B"/>
    <w:rsid w:val="00077F6E"/>
    <w:rsid w:val="00082314"/>
    <w:rsid w:val="00083721"/>
    <w:rsid w:val="0009061B"/>
    <w:rsid w:val="0009286E"/>
    <w:rsid w:val="000A3DBA"/>
    <w:rsid w:val="000C008F"/>
    <w:rsid w:val="000C5E8E"/>
    <w:rsid w:val="000D495B"/>
    <w:rsid w:val="000F0B65"/>
    <w:rsid w:val="00100311"/>
    <w:rsid w:val="00101B72"/>
    <w:rsid w:val="001036F2"/>
    <w:rsid w:val="001079C6"/>
    <w:rsid w:val="00110723"/>
    <w:rsid w:val="00112881"/>
    <w:rsid w:val="001408E5"/>
    <w:rsid w:val="00185569"/>
    <w:rsid w:val="001A088A"/>
    <w:rsid w:val="001A5E61"/>
    <w:rsid w:val="001C5C93"/>
    <w:rsid w:val="001C75F1"/>
    <w:rsid w:val="001D74BC"/>
    <w:rsid w:val="001E120D"/>
    <w:rsid w:val="002257AD"/>
    <w:rsid w:val="00253596"/>
    <w:rsid w:val="00276965"/>
    <w:rsid w:val="00276A0B"/>
    <w:rsid w:val="002931A7"/>
    <w:rsid w:val="00295396"/>
    <w:rsid w:val="00295AB3"/>
    <w:rsid w:val="002973AE"/>
    <w:rsid w:val="002A25A8"/>
    <w:rsid w:val="002D4706"/>
    <w:rsid w:val="002F3F79"/>
    <w:rsid w:val="002F56FA"/>
    <w:rsid w:val="00302ADC"/>
    <w:rsid w:val="00303CF3"/>
    <w:rsid w:val="00306A09"/>
    <w:rsid w:val="003445DA"/>
    <w:rsid w:val="003512C2"/>
    <w:rsid w:val="003518D0"/>
    <w:rsid w:val="00355F9B"/>
    <w:rsid w:val="00362809"/>
    <w:rsid w:val="00392889"/>
    <w:rsid w:val="00394AE9"/>
    <w:rsid w:val="00394B98"/>
    <w:rsid w:val="003A327D"/>
    <w:rsid w:val="003A6637"/>
    <w:rsid w:val="003A6A7B"/>
    <w:rsid w:val="003B1ACC"/>
    <w:rsid w:val="003C45E8"/>
    <w:rsid w:val="003C6012"/>
    <w:rsid w:val="003D4527"/>
    <w:rsid w:val="003D69FA"/>
    <w:rsid w:val="003E400D"/>
    <w:rsid w:val="003E5226"/>
    <w:rsid w:val="003F01CC"/>
    <w:rsid w:val="003F619D"/>
    <w:rsid w:val="0040000E"/>
    <w:rsid w:val="00417EA4"/>
    <w:rsid w:val="00431059"/>
    <w:rsid w:val="004316C3"/>
    <w:rsid w:val="00444663"/>
    <w:rsid w:val="004506B5"/>
    <w:rsid w:val="00454988"/>
    <w:rsid w:val="004570FA"/>
    <w:rsid w:val="00460374"/>
    <w:rsid w:val="00477A01"/>
    <w:rsid w:val="004942ED"/>
    <w:rsid w:val="004B2050"/>
    <w:rsid w:val="004C00DE"/>
    <w:rsid w:val="004E7676"/>
    <w:rsid w:val="00502DD4"/>
    <w:rsid w:val="00507E21"/>
    <w:rsid w:val="00536CBC"/>
    <w:rsid w:val="005456CF"/>
    <w:rsid w:val="005618D9"/>
    <w:rsid w:val="005707B0"/>
    <w:rsid w:val="005826B7"/>
    <w:rsid w:val="00586F61"/>
    <w:rsid w:val="005A1308"/>
    <w:rsid w:val="005A53B0"/>
    <w:rsid w:val="005C3258"/>
    <w:rsid w:val="005D313B"/>
    <w:rsid w:val="005F0CE3"/>
    <w:rsid w:val="00613293"/>
    <w:rsid w:val="006232B2"/>
    <w:rsid w:val="00623434"/>
    <w:rsid w:val="006546FB"/>
    <w:rsid w:val="006613DA"/>
    <w:rsid w:val="00672ABC"/>
    <w:rsid w:val="006749C9"/>
    <w:rsid w:val="00677E4E"/>
    <w:rsid w:val="0068484C"/>
    <w:rsid w:val="0069005D"/>
    <w:rsid w:val="0069693F"/>
    <w:rsid w:val="006A258B"/>
    <w:rsid w:val="006A2C60"/>
    <w:rsid w:val="006A6CD3"/>
    <w:rsid w:val="006C5537"/>
    <w:rsid w:val="006D04A9"/>
    <w:rsid w:val="006F2384"/>
    <w:rsid w:val="00704EC3"/>
    <w:rsid w:val="00710AC4"/>
    <w:rsid w:val="00712B4A"/>
    <w:rsid w:val="00714D37"/>
    <w:rsid w:val="00732E19"/>
    <w:rsid w:val="007352C2"/>
    <w:rsid w:val="0077150C"/>
    <w:rsid w:val="007938C4"/>
    <w:rsid w:val="00794AE3"/>
    <w:rsid w:val="007A01BD"/>
    <w:rsid w:val="007A0908"/>
    <w:rsid w:val="007B3319"/>
    <w:rsid w:val="007B34B9"/>
    <w:rsid w:val="007B735A"/>
    <w:rsid w:val="007C4490"/>
    <w:rsid w:val="007C44D3"/>
    <w:rsid w:val="007E10C2"/>
    <w:rsid w:val="007E245F"/>
    <w:rsid w:val="007E7FA7"/>
    <w:rsid w:val="007F3C26"/>
    <w:rsid w:val="00802EFC"/>
    <w:rsid w:val="008174AE"/>
    <w:rsid w:val="008227B8"/>
    <w:rsid w:val="0082293B"/>
    <w:rsid w:val="00843A6B"/>
    <w:rsid w:val="00845493"/>
    <w:rsid w:val="00853F7D"/>
    <w:rsid w:val="00856171"/>
    <w:rsid w:val="00856FC1"/>
    <w:rsid w:val="008662F4"/>
    <w:rsid w:val="00871A81"/>
    <w:rsid w:val="008A2B05"/>
    <w:rsid w:val="008B2AA5"/>
    <w:rsid w:val="008B2C13"/>
    <w:rsid w:val="008C586A"/>
    <w:rsid w:val="008D4760"/>
    <w:rsid w:val="008E103A"/>
    <w:rsid w:val="008E1DE7"/>
    <w:rsid w:val="008E79D6"/>
    <w:rsid w:val="009008B5"/>
    <w:rsid w:val="0093469C"/>
    <w:rsid w:val="00936A72"/>
    <w:rsid w:val="00947EA1"/>
    <w:rsid w:val="00953A63"/>
    <w:rsid w:val="00961DCC"/>
    <w:rsid w:val="00973276"/>
    <w:rsid w:val="00981EC1"/>
    <w:rsid w:val="00986498"/>
    <w:rsid w:val="00993E08"/>
    <w:rsid w:val="009A1091"/>
    <w:rsid w:val="009C5A9D"/>
    <w:rsid w:val="009D1610"/>
    <w:rsid w:val="009D2C34"/>
    <w:rsid w:val="009D6C96"/>
    <w:rsid w:val="009E20A1"/>
    <w:rsid w:val="009E660F"/>
    <w:rsid w:val="009F72A1"/>
    <w:rsid w:val="00A03EC1"/>
    <w:rsid w:val="00A12E36"/>
    <w:rsid w:val="00A353C9"/>
    <w:rsid w:val="00A42718"/>
    <w:rsid w:val="00A53E83"/>
    <w:rsid w:val="00A55B81"/>
    <w:rsid w:val="00A639A7"/>
    <w:rsid w:val="00A66CB5"/>
    <w:rsid w:val="00A71B62"/>
    <w:rsid w:val="00A72CE2"/>
    <w:rsid w:val="00AB4082"/>
    <w:rsid w:val="00AB6B0D"/>
    <w:rsid w:val="00AF43C5"/>
    <w:rsid w:val="00B22796"/>
    <w:rsid w:val="00B23111"/>
    <w:rsid w:val="00B250B0"/>
    <w:rsid w:val="00B52520"/>
    <w:rsid w:val="00B62157"/>
    <w:rsid w:val="00B70394"/>
    <w:rsid w:val="00B70B99"/>
    <w:rsid w:val="00B72C04"/>
    <w:rsid w:val="00B734C9"/>
    <w:rsid w:val="00B76464"/>
    <w:rsid w:val="00B91F3C"/>
    <w:rsid w:val="00B945CC"/>
    <w:rsid w:val="00BB02B3"/>
    <w:rsid w:val="00BC06DD"/>
    <w:rsid w:val="00BC21B9"/>
    <w:rsid w:val="00BD0C00"/>
    <w:rsid w:val="00BD1666"/>
    <w:rsid w:val="00BD2EEB"/>
    <w:rsid w:val="00BD35AC"/>
    <w:rsid w:val="00BD646C"/>
    <w:rsid w:val="00BE3020"/>
    <w:rsid w:val="00BF1086"/>
    <w:rsid w:val="00BF4349"/>
    <w:rsid w:val="00C04E3F"/>
    <w:rsid w:val="00C2342C"/>
    <w:rsid w:val="00C2741D"/>
    <w:rsid w:val="00C34230"/>
    <w:rsid w:val="00C40A21"/>
    <w:rsid w:val="00C557C8"/>
    <w:rsid w:val="00C562ED"/>
    <w:rsid w:val="00C66AA5"/>
    <w:rsid w:val="00C72893"/>
    <w:rsid w:val="00C81B2E"/>
    <w:rsid w:val="00C82099"/>
    <w:rsid w:val="00C840EC"/>
    <w:rsid w:val="00C90B8B"/>
    <w:rsid w:val="00C9230A"/>
    <w:rsid w:val="00C92641"/>
    <w:rsid w:val="00C94B20"/>
    <w:rsid w:val="00CB3935"/>
    <w:rsid w:val="00CC25C0"/>
    <w:rsid w:val="00CC3F04"/>
    <w:rsid w:val="00CD2B93"/>
    <w:rsid w:val="00CD72E7"/>
    <w:rsid w:val="00CF66AB"/>
    <w:rsid w:val="00CF7870"/>
    <w:rsid w:val="00D14D3C"/>
    <w:rsid w:val="00D217AD"/>
    <w:rsid w:val="00D24E46"/>
    <w:rsid w:val="00D67D29"/>
    <w:rsid w:val="00D81D1D"/>
    <w:rsid w:val="00D8265A"/>
    <w:rsid w:val="00D85073"/>
    <w:rsid w:val="00D97373"/>
    <w:rsid w:val="00DA0DB4"/>
    <w:rsid w:val="00DA7C40"/>
    <w:rsid w:val="00DD0CAE"/>
    <w:rsid w:val="00DE2250"/>
    <w:rsid w:val="00DE56F4"/>
    <w:rsid w:val="00DF2A1A"/>
    <w:rsid w:val="00E00146"/>
    <w:rsid w:val="00E07982"/>
    <w:rsid w:val="00E20EC4"/>
    <w:rsid w:val="00E21F67"/>
    <w:rsid w:val="00E34549"/>
    <w:rsid w:val="00E4033C"/>
    <w:rsid w:val="00E553FD"/>
    <w:rsid w:val="00E60A2D"/>
    <w:rsid w:val="00E64952"/>
    <w:rsid w:val="00E94DCE"/>
    <w:rsid w:val="00EA178E"/>
    <w:rsid w:val="00EB7266"/>
    <w:rsid w:val="00ED1527"/>
    <w:rsid w:val="00ED6225"/>
    <w:rsid w:val="00EF4B9E"/>
    <w:rsid w:val="00EF6F3F"/>
    <w:rsid w:val="00F1507E"/>
    <w:rsid w:val="00F313CF"/>
    <w:rsid w:val="00F32394"/>
    <w:rsid w:val="00F51065"/>
    <w:rsid w:val="00F77E61"/>
    <w:rsid w:val="00FA5626"/>
    <w:rsid w:val="00FC0E26"/>
    <w:rsid w:val="00FC42D5"/>
    <w:rsid w:val="00FC48A5"/>
    <w:rsid w:val="00FE1EA7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6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938C4"/>
    <w:pPr>
      <w:spacing w:after="0"/>
      <w:ind w:firstLine="440"/>
    </w:pPr>
    <w:rPr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qFormat/>
    <w:rsid w:val="00E94DCE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3D4527"/>
    <w:pPr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3D452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61DC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61DC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61DC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61DC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61DC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61DC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rsid w:val="006A6C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2"/>
    <w:semiHidden/>
    <w:rsid w:val="006A6CD3"/>
  </w:style>
  <w:style w:type="table" w:styleId="a7">
    <w:name w:val="Table Grid"/>
    <w:basedOn w:val="a3"/>
    <w:uiPriority w:val="59"/>
    <w:rsid w:val="00D1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0"/>
    <w:uiPriority w:val="99"/>
    <w:unhideWhenUsed/>
    <w:rsid w:val="00D1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D14D3C"/>
    <w:rPr>
      <w:kern w:val="2"/>
      <w:sz w:val="18"/>
      <w:szCs w:val="18"/>
    </w:rPr>
  </w:style>
  <w:style w:type="paragraph" w:styleId="a9">
    <w:name w:val="Balloon Text"/>
    <w:basedOn w:val="a1"/>
    <w:link w:val="Char1"/>
    <w:uiPriority w:val="99"/>
    <w:semiHidden/>
    <w:unhideWhenUsed/>
    <w:rsid w:val="00D14D3C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D14D3C"/>
    <w:rPr>
      <w:kern w:val="2"/>
      <w:sz w:val="18"/>
      <w:szCs w:val="18"/>
    </w:rPr>
  </w:style>
  <w:style w:type="character" w:customStyle="1" w:styleId="Char">
    <w:name w:val="页脚 Char"/>
    <w:link w:val="a5"/>
    <w:uiPriority w:val="99"/>
    <w:rsid w:val="00D14D3C"/>
    <w:rPr>
      <w:kern w:val="2"/>
      <w:sz w:val="18"/>
      <w:szCs w:val="18"/>
    </w:rPr>
  </w:style>
  <w:style w:type="paragraph" w:styleId="a0">
    <w:name w:val="List Paragraph"/>
    <w:basedOn w:val="a1"/>
    <w:link w:val="Char2"/>
    <w:uiPriority w:val="34"/>
    <w:qFormat/>
    <w:rsid w:val="00FE60C4"/>
    <w:pPr>
      <w:numPr>
        <w:ilvl w:val="2"/>
        <w:numId w:val="2"/>
      </w:numPr>
      <w:contextualSpacing/>
    </w:pPr>
  </w:style>
  <w:style w:type="paragraph" w:styleId="aa">
    <w:name w:val="caption"/>
    <w:basedOn w:val="a1"/>
    <w:next w:val="a1"/>
    <w:link w:val="Char3"/>
    <w:uiPriority w:val="35"/>
    <w:unhideWhenUsed/>
    <w:qFormat/>
    <w:rsid w:val="00961D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E94DCE"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2Char">
    <w:name w:val="标题 2 Char"/>
    <w:basedOn w:val="a2"/>
    <w:link w:val="2"/>
    <w:uiPriority w:val="9"/>
    <w:rsid w:val="003D4527"/>
    <w:rPr>
      <w:rFonts w:asciiTheme="majorHAnsi" w:eastAsiaTheme="majorEastAsia" w:hAnsiTheme="majorHAnsi" w:cstheme="majorBidi"/>
      <w:b/>
      <w:bCs/>
      <w:sz w:val="28"/>
      <w:szCs w:val="26"/>
      <w:lang w:eastAsia="zh-CN"/>
    </w:rPr>
  </w:style>
  <w:style w:type="character" w:customStyle="1" w:styleId="3Char">
    <w:name w:val="标题 3 Char"/>
    <w:basedOn w:val="a2"/>
    <w:link w:val="3"/>
    <w:uiPriority w:val="9"/>
    <w:rsid w:val="003D4527"/>
    <w:rPr>
      <w:rFonts w:asciiTheme="majorHAnsi" w:eastAsiaTheme="majorEastAsia" w:hAnsiTheme="majorHAnsi" w:cstheme="majorBidi"/>
      <w:b/>
      <w:bCs/>
      <w:sz w:val="24"/>
      <w:lang w:eastAsia="zh-CN"/>
    </w:rPr>
  </w:style>
  <w:style w:type="character" w:customStyle="1" w:styleId="4Char">
    <w:name w:val="标题 4 Char"/>
    <w:basedOn w:val="a2"/>
    <w:link w:val="4"/>
    <w:uiPriority w:val="9"/>
    <w:semiHidden/>
    <w:rsid w:val="00961DCC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961DCC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6Char">
    <w:name w:val="标题 6 Char"/>
    <w:basedOn w:val="a2"/>
    <w:link w:val="6"/>
    <w:uiPriority w:val="9"/>
    <w:semiHidden/>
    <w:rsid w:val="00961DCC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7Char">
    <w:name w:val="标题 7 Char"/>
    <w:basedOn w:val="a2"/>
    <w:link w:val="7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8Char">
    <w:name w:val="标题 8 Char"/>
    <w:basedOn w:val="a2"/>
    <w:link w:val="8"/>
    <w:uiPriority w:val="9"/>
    <w:semiHidden/>
    <w:rsid w:val="00961DCC"/>
    <w:rPr>
      <w:rFonts w:asciiTheme="majorHAnsi" w:eastAsiaTheme="majorEastAsia" w:hAnsiTheme="majorHAnsi" w:cstheme="majorBidi"/>
      <w:color w:val="4F81BD" w:themeColor="accent1"/>
      <w:sz w:val="20"/>
      <w:szCs w:val="20"/>
      <w:lang w:eastAsia="zh-CN"/>
    </w:rPr>
  </w:style>
  <w:style w:type="character" w:customStyle="1" w:styleId="9Char">
    <w:name w:val="标题 9 Char"/>
    <w:basedOn w:val="a2"/>
    <w:link w:val="9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ab">
    <w:name w:val="Title"/>
    <w:basedOn w:val="a1"/>
    <w:next w:val="a1"/>
    <w:link w:val="Char4"/>
    <w:uiPriority w:val="10"/>
    <w:qFormat/>
    <w:rsid w:val="00961DCC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2"/>
    <w:link w:val="ab"/>
    <w:uiPriority w:val="10"/>
    <w:rsid w:val="00961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Char5"/>
    <w:uiPriority w:val="11"/>
    <w:qFormat/>
    <w:rsid w:val="00677E4E"/>
    <w:pPr>
      <w:numPr>
        <w:ilvl w:val="1"/>
      </w:numPr>
      <w:ind w:firstLine="440"/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Char5">
    <w:name w:val="副标题 Char"/>
    <w:basedOn w:val="a2"/>
    <w:link w:val="ac"/>
    <w:uiPriority w:val="11"/>
    <w:rsid w:val="00677E4E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styleId="ad">
    <w:name w:val="Strong"/>
    <w:basedOn w:val="a2"/>
    <w:uiPriority w:val="22"/>
    <w:qFormat/>
    <w:rsid w:val="00961DCC"/>
    <w:rPr>
      <w:b/>
      <w:bCs/>
    </w:rPr>
  </w:style>
  <w:style w:type="character" w:styleId="ae">
    <w:name w:val="Emphasis"/>
    <w:basedOn w:val="a2"/>
    <w:uiPriority w:val="20"/>
    <w:qFormat/>
    <w:rsid w:val="00961DCC"/>
    <w:rPr>
      <w:i/>
      <w:iCs/>
    </w:rPr>
  </w:style>
  <w:style w:type="paragraph" w:styleId="af">
    <w:name w:val="No Spacing"/>
    <w:uiPriority w:val="1"/>
    <w:qFormat/>
    <w:rsid w:val="00961DCC"/>
    <w:pPr>
      <w:spacing w:after="0" w:line="240" w:lineRule="auto"/>
    </w:pPr>
  </w:style>
  <w:style w:type="paragraph" w:styleId="af0">
    <w:name w:val="Quote"/>
    <w:basedOn w:val="a1"/>
    <w:next w:val="a1"/>
    <w:link w:val="Char6"/>
    <w:uiPriority w:val="29"/>
    <w:qFormat/>
    <w:rsid w:val="00961DCC"/>
    <w:rPr>
      <w:i/>
      <w:iCs/>
      <w:color w:val="000000" w:themeColor="text1"/>
    </w:rPr>
  </w:style>
  <w:style w:type="character" w:customStyle="1" w:styleId="Char6">
    <w:name w:val="引用 Char"/>
    <w:basedOn w:val="a2"/>
    <w:link w:val="af0"/>
    <w:uiPriority w:val="29"/>
    <w:rsid w:val="00961DCC"/>
    <w:rPr>
      <w:i/>
      <w:iCs/>
      <w:color w:val="000000" w:themeColor="text1"/>
    </w:rPr>
  </w:style>
  <w:style w:type="paragraph" w:styleId="af1">
    <w:name w:val="Intense Quote"/>
    <w:basedOn w:val="a1"/>
    <w:next w:val="a1"/>
    <w:link w:val="Char7"/>
    <w:uiPriority w:val="30"/>
    <w:qFormat/>
    <w:rsid w:val="00961D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961DCC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961DC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961DCC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961DCC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961DCC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961DCC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61DCC"/>
    <w:pPr>
      <w:outlineLvl w:val="9"/>
    </w:pPr>
  </w:style>
  <w:style w:type="table" w:styleId="af7">
    <w:name w:val="Light List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Grid 1 Accent 3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4">
    <w:name w:val="Medium Grid 1 Accent 4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1">
    <w:name w:val="Medium Grid 1 Accent 1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Light Grid Accent 5"/>
    <w:basedOn w:val="a3"/>
    <w:uiPriority w:val="62"/>
    <w:rsid w:val="00B525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List 1 Accent 5"/>
    <w:basedOn w:val="a3"/>
    <w:uiPriority w:val="65"/>
    <w:rsid w:val="00B5252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20">
    <w:name w:val="标题2"/>
    <w:basedOn w:val="a0"/>
    <w:link w:val="2Char0"/>
    <w:rsid w:val="00FE60C4"/>
    <w:pPr>
      <w:numPr>
        <w:ilvl w:val="1"/>
        <w:numId w:val="1"/>
      </w:numPr>
    </w:pPr>
  </w:style>
  <w:style w:type="paragraph" w:customStyle="1" w:styleId="30">
    <w:name w:val="测试标题 3"/>
    <w:basedOn w:val="a0"/>
    <w:link w:val="3Char0"/>
    <w:rsid w:val="00FE60C4"/>
  </w:style>
  <w:style w:type="character" w:customStyle="1" w:styleId="Char2">
    <w:name w:val="列出段落 Char"/>
    <w:basedOn w:val="a2"/>
    <w:link w:val="a0"/>
    <w:uiPriority w:val="34"/>
    <w:rsid w:val="00FE60C4"/>
    <w:rPr>
      <w:lang w:eastAsia="zh-CN"/>
    </w:rPr>
  </w:style>
  <w:style w:type="character" w:customStyle="1" w:styleId="2Char0">
    <w:name w:val="标题2 Char"/>
    <w:basedOn w:val="Char2"/>
    <w:link w:val="20"/>
    <w:rsid w:val="00FE60C4"/>
    <w:rPr>
      <w:lang w:eastAsia="zh-CN"/>
    </w:rPr>
  </w:style>
  <w:style w:type="numbering" w:customStyle="1" w:styleId="a">
    <w:name w:val="联合开发实验室文档"/>
    <w:uiPriority w:val="99"/>
    <w:rsid w:val="008662F4"/>
    <w:pPr>
      <w:numPr>
        <w:numId w:val="3"/>
      </w:numPr>
    </w:pPr>
  </w:style>
  <w:style w:type="character" w:customStyle="1" w:styleId="3Char0">
    <w:name w:val="测试标题 3 Char"/>
    <w:basedOn w:val="Char2"/>
    <w:link w:val="30"/>
    <w:rsid w:val="00FE60C4"/>
    <w:rPr>
      <w:lang w:eastAsia="zh-CN"/>
    </w:rPr>
  </w:style>
  <w:style w:type="paragraph" w:customStyle="1" w:styleId="af8">
    <w:name w:val="表格标题"/>
    <w:basedOn w:val="aa"/>
    <w:link w:val="Char8"/>
    <w:autoRedefine/>
    <w:qFormat/>
    <w:rsid w:val="00E60A2D"/>
    <w:pPr>
      <w:widowControl w:val="0"/>
      <w:spacing w:line="360" w:lineRule="auto"/>
      <w:ind w:firstLine="442"/>
      <w:jc w:val="center"/>
    </w:pPr>
    <w:rPr>
      <w:color w:val="auto"/>
      <w:sz w:val="21"/>
      <w:szCs w:val="28"/>
    </w:rPr>
  </w:style>
  <w:style w:type="paragraph" w:customStyle="1" w:styleId="af9">
    <w:name w:val="图片名称"/>
    <w:basedOn w:val="aa"/>
    <w:link w:val="Char9"/>
    <w:autoRedefine/>
    <w:qFormat/>
    <w:rsid w:val="00704EC3"/>
    <w:pPr>
      <w:keepLines/>
      <w:ind w:firstLine="442"/>
      <w:jc w:val="center"/>
    </w:pPr>
    <w:rPr>
      <w:color w:val="auto"/>
    </w:rPr>
  </w:style>
  <w:style w:type="character" w:customStyle="1" w:styleId="Char3">
    <w:name w:val="题注 Char"/>
    <w:basedOn w:val="a2"/>
    <w:link w:val="aa"/>
    <w:uiPriority w:val="35"/>
    <w:rsid w:val="00302ADC"/>
    <w:rPr>
      <w:b/>
      <w:bCs/>
      <w:color w:val="4F81BD" w:themeColor="accent1"/>
      <w:sz w:val="18"/>
      <w:szCs w:val="18"/>
      <w:lang w:eastAsia="zh-CN"/>
    </w:rPr>
  </w:style>
  <w:style w:type="character" w:customStyle="1" w:styleId="Char8">
    <w:name w:val="表格标题 Char"/>
    <w:basedOn w:val="Char3"/>
    <w:link w:val="af8"/>
    <w:rsid w:val="00E60A2D"/>
    <w:rPr>
      <w:b/>
      <w:bCs/>
      <w:color w:val="4F81BD" w:themeColor="accent1"/>
      <w:sz w:val="21"/>
      <w:szCs w:val="28"/>
      <w:lang w:eastAsia="zh-CN"/>
    </w:rPr>
  </w:style>
  <w:style w:type="character" w:customStyle="1" w:styleId="Char9">
    <w:name w:val="图片名称 Char"/>
    <w:basedOn w:val="Char3"/>
    <w:link w:val="af9"/>
    <w:rsid w:val="00704EC3"/>
    <w:rPr>
      <w:b/>
      <w:bCs/>
      <w:color w:val="4F81BD" w:themeColor="accent1"/>
      <w:sz w:val="18"/>
      <w:szCs w:val="18"/>
      <w:lang w:eastAsia="zh-CN"/>
    </w:rPr>
  </w:style>
  <w:style w:type="table" w:customStyle="1" w:styleId="10">
    <w:name w:val="联合实验室表格1"/>
    <w:basedOn w:val="a3"/>
    <w:uiPriority w:val="99"/>
    <w:rsid w:val="00A03EC1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eastAsiaTheme="majorEastAsia"/>
        <w:b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eastAsiaTheme="minorEastAsia"/>
        <w:sz w:val="22"/>
      </w:rPr>
    </w:tblStylePr>
  </w:style>
  <w:style w:type="paragraph" w:customStyle="1" w:styleId="11">
    <w:name w:val="联合实验室图片1"/>
    <w:basedOn w:val="a1"/>
    <w:link w:val="1Char0"/>
    <w:qFormat/>
    <w:rsid w:val="00993E08"/>
    <w:pPr>
      <w:keepNext/>
      <w:ind w:firstLine="0"/>
      <w:jc w:val="center"/>
    </w:pPr>
    <w:rPr>
      <w:noProof/>
      <w:lang w:bidi="ar-SA"/>
    </w:rPr>
  </w:style>
  <w:style w:type="character" w:customStyle="1" w:styleId="1Char0">
    <w:name w:val="联合实验室图片1 Char"/>
    <w:basedOn w:val="a2"/>
    <w:link w:val="11"/>
    <w:rsid w:val="00993E08"/>
    <w:rPr>
      <w:noProof/>
      <w:lang w:eastAsia="zh-CN" w:bidi="ar-SA"/>
    </w:rPr>
  </w:style>
  <w:style w:type="character" w:styleId="afa">
    <w:name w:val="Hyperlink"/>
    <w:basedOn w:val="a2"/>
    <w:uiPriority w:val="99"/>
    <w:unhideWhenUsed/>
    <w:rsid w:val="00E94DCE"/>
    <w:rPr>
      <w:color w:val="0000F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B231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6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938C4"/>
    <w:pPr>
      <w:spacing w:after="0"/>
      <w:ind w:firstLine="440"/>
    </w:pPr>
    <w:rPr>
      <w:lang w:eastAsia="zh-CN"/>
    </w:rPr>
  </w:style>
  <w:style w:type="paragraph" w:styleId="1">
    <w:name w:val="heading 1"/>
    <w:basedOn w:val="a1"/>
    <w:next w:val="a1"/>
    <w:link w:val="1Char"/>
    <w:autoRedefine/>
    <w:uiPriority w:val="9"/>
    <w:qFormat/>
    <w:rsid w:val="00E94DCE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3D4527"/>
    <w:pPr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3D452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61DC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61DC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61DC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61DC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61DC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61DC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rsid w:val="006A6C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2"/>
    <w:semiHidden/>
    <w:rsid w:val="006A6CD3"/>
  </w:style>
  <w:style w:type="table" w:styleId="a7">
    <w:name w:val="Table Grid"/>
    <w:basedOn w:val="a3"/>
    <w:uiPriority w:val="59"/>
    <w:rsid w:val="00D1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0"/>
    <w:uiPriority w:val="99"/>
    <w:unhideWhenUsed/>
    <w:rsid w:val="00D1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D14D3C"/>
    <w:rPr>
      <w:kern w:val="2"/>
      <w:sz w:val="18"/>
      <w:szCs w:val="18"/>
    </w:rPr>
  </w:style>
  <w:style w:type="paragraph" w:styleId="a9">
    <w:name w:val="Balloon Text"/>
    <w:basedOn w:val="a1"/>
    <w:link w:val="Char1"/>
    <w:uiPriority w:val="99"/>
    <w:semiHidden/>
    <w:unhideWhenUsed/>
    <w:rsid w:val="00D14D3C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D14D3C"/>
    <w:rPr>
      <w:kern w:val="2"/>
      <w:sz w:val="18"/>
      <w:szCs w:val="18"/>
    </w:rPr>
  </w:style>
  <w:style w:type="character" w:customStyle="1" w:styleId="Char">
    <w:name w:val="页脚 Char"/>
    <w:link w:val="a5"/>
    <w:uiPriority w:val="99"/>
    <w:rsid w:val="00D14D3C"/>
    <w:rPr>
      <w:kern w:val="2"/>
      <w:sz w:val="18"/>
      <w:szCs w:val="18"/>
    </w:rPr>
  </w:style>
  <w:style w:type="paragraph" w:styleId="a0">
    <w:name w:val="List Paragraph"/>
    <w:basedOn w:val="a1"/>
    <w:link w:val="Char2"/>
    <w:uiPriority w:val="34"/>
    <w:qFormat/>
    <w:rsid w:val="00FE60C4"/>
    <w:pPr>
      <w:numPr>
        <w:ilvl w:val="2"/>
        <w:numId w:val="2"/>
      </w:numPr>
      <w:contextualSpacing/>
    </w:pPr>
  </w:style>
  <w:style w:type="paragraph" w:styleId="aa">
    <w:name w:val="caption"/>
    <w:basedOn w:val="a1"/>
    <w:next w:val="a1"/>
    <w:link w:val="Char3"/>
    <w:uiPriority w:val="35"/>
    <w:unhideWhenUsed/>
    <w:qFormat/>
    <w:rsid w:val="00961D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E94DCE"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2Char">
    <w:name w:val="标题 2 Char"/>
    <w:basedOn w:val="a2"/>
    <w:link w:val="2"/>
    <w:uiPriority w:val="9"/>
    <w:rsid w:val="003D4527"/>
    <w:rPr>
      <w:rFonts w:asciiTheme="majorHAnsi" w:eastAsiaTheme="majorEastAsia" w:hAnsiTheme="majorHAnsi" w:cstheme="majorBidi"/>
      <w:b/>
      <w:bCs/>
      <w:sz w:val="28"/>
      <w:szCs w:val="26"/>
      <w:lang w:eastAsia="zh-CN"/>
    </w:rPr>
  </w:style>
  <w:style w:type="character" w:customStyle="1" w:styleId="3Char">
    <w:name w:val="标题 3 Char"/>
    <w:basedOn w:val="a2"/>
    <w:link w:val="3"/>
    <w:uiPriority w:val="9"/>
    <w:rsid w:val="003D4527"/>
    <w:rPr>
      <w:rFonts w:asciiTheme="majorHAnsi" w:eastAsiaTheme="majorEastAsia" w:hAnsiTheme="majorHAnsi" w:cstheme="majorBidi"/>
      <w:b/>
      <w:bCs/>
      <w:sz w:val="24"/>
      <w:lang w:eastAsia="zh-CN"/>
    </w:rPr>
  </w:style>
  <w:style w:type="character" w:customStyle="1" w:styleId="4Char">
    <w:name w:val="标题 4 Char"/>
    <w:basedOn w:val="a2"/>
    <w:link w:val="4"/>
    <w:uiPriority w:val="9"/>
    <w:semiHidden/>
    <w:rsid w:val="00961DCC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961DCC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6Char">
    <w:name w:val="标题 6 Char"/>
    <w:basedOn w:val="a2"/>
    <w:link w:val="6"/>
    <w:uiPriority w:val="9"/>
    <w:semiHidden/>
    <w:rsid w:val="00961DCC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7Char">
    <w:name w:val="标题 7 Char"/>
    <w:basedOn w:val="a2"/>
    <w:link w:val="7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8Char">
    <w:name w:val="标题 8 Char"/>
    <w:basedOn w:val="a2"/>
    <w:link w:val="8"/>
    <w:uiPriority w:val="9"/>
    <w:semiHidden/>
    <w:rsid w:val="00961DCC"/>
    <w:rPr>
      <w:rFonts w:asciiTheme="majorHAnsi" w:eastAsiaTheme="majorEastAsia" w:hAnsiTheme="majorHAnsi" w:cstheme="majorBidi"/>
      <w:color w:val="4F81BD" w:themeColor="accent1"/>
      <w:sz w:val="20"/>
      <w:szCs w:val="20"/>
      <w:lang w:eastAsia="zh-CN"/>
    </w:rPr>
  </w:style>
  <w:style w:type="character" w:customStyle="1" w:styleId="9Char">
    <w:name w:val="标题 9 Char"/>
    <w:basedOn w:val="a2"/>
    <w:link w:val="9"/>
    <w:uiPriority w:val="9"/>
    <w:semiHidden/>
    <w:rsid w:val="00961D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ab">
    <w:name w:val="Title"/>
    <w:basedOn w:val="a1"/>
    <w:next w:val="a1"/>
    <w:link w:val="Char4"/>
    <w:uiPriority w:val="10"/>
    <w:qFormat/>
    <w:rsid w:val="00961DCC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2"/>
    <w:link w:val="ab"/>
    <w:uiPriority w:val="10"/>
    <w:rsid w:val="00961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Char5"/>
    <w:uiPriority w:val="11"/>
    <w:qFormat/>
    <w:rsid w:val="00677E4E"/>
    <w:pPr>
      <w:numPr>
        <w:ilvl w:val="1"/>
      </w:numPr>
      <w:ind w:firstLine="440"/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Char5">
    <w:name w:val="副标题 Char"/>
    <w:basedOn w:val="a2"/>
    <w:link w:val="ac"/>
    <w:uiPriority w:val="11"/>
    <w:rsid w:val="00677E4E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styleId="ad">
    <w:name w:val="Strong"/>
    <w:basedOn w:val="a2"/>
    <w:uiPriority w:val="22"/>
    <w:qFormat/>
    <w:rsid w:val="00961DCC"/>
    <w:rPr>
      <w:b/>
      <w:bCs/>
    </w:rPr>
  </w:style>
  <w:style w:type="character" w:styleId="ae">
    <w:name w:val="Emphasis"/>
    <w:basedOn w:val="a2"/>
    <w:uiPriority w:val="20"/>
    <w:qFormat/>
    <w:rsid w:val="00961DCC"/>
    <w:rPr>
      <w:i/>
      <w:iCs/>
    </w:rPr>
  </w:style>
  <w:style w:type="paragraph" w:styleId="af">
    <w:name w:val="No Spacing"/>
    <w:uiPriority w:val="1"/>
    <w:qFormat/>
    <w:rsid w:val="00961DCC"/>
    <w:pPr>
      <w:spacing w:after="0" w:line="240" w:lineRule="auto"/>
    </w:pPr>
  </w:style>
  <w:style w:type="paragraph" w:styleId="af0">
    <w:name w:val="Quote"/>
    <w:basedOn w:val="a1"/>
    <w:next w:val="a1"/>
    <w:link w:val="Char6"/>
    <w:uiPriority w:val="29"/>
    <w:qFormat/>
    <w:rsid w:val="00961DCC"/>
    <w:rPr>
      <w:i/>
      <w:iCs/>
      <w:color w:val="000000" w:themeColor="text1"/>
    </w:rPr>
  </w:style>
  <w:style w:type="character" w:customStyle="1" w:styleId="Char6">
    <w:name w:val="引用 Char"/>
    <w:basedOn w:val="a2"/>
    <w:link w:val="af0"/>
    <w:uiPriority w:val="29"/>
    <w:rsid w:val="00961DCC"/>
    <w:rPr>
      <w:i/>
      <w:iCs/>
      <w:color w:val="000000" w:themeColor="text1"/>
    </w:rPr>
  </w:style>
  <w:style w:type="paragraph" w:styleId="af1">
    <w:name w:val="Intense Quote"/>
    <w:basedOn w:val="a1"/>
    <w:next w:val="a1"/>
    <w:link w:val="Char7"/>
    <w:uiPriority w:val="30"/>
    <w:qFormat/>
    <w:rsid w:val="00961D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2"/>
    <w:link w:val="af1"/>
    <w:uiPriority w:val="30"/>
    <w:rsid w:val="00961DCC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961DC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961DCC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961DCC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961DCC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961DCC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61DCC"/>
    <w:pPr>
      <w:outlineLvl w:val="9"/>
    </w:pPr>
  </w:style>
  <w:style w:type="table" w:styleId="af7">
    <w:name w:val="Light List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3"/>
    <w:uiPriority w:val="61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Grid 1 Accent 3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rsid w:val="00D826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4">
    <w:name w:val="Medium Grid 1 Accent 4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1">
    <w:name w:val="Medium Grid 1 Accent 1"/>
    <w:basedOn w:val="a3"/>
    <w:uiPriority w:val="67"/>
    <w:rsid w:val="00D82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Light Grid Accent 5"/>
    <w:basedOn w:val="a3"/>
    <w:uiPriority w:val="62"/>
    <w:rsid w:val="00B525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List 1 Accent 5"/>
    <w:basedOn w:val="a3"/>
    <w:uiPriority w:val="65"/>
    <w:rsid w:val="00B5252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20">
    <w:name w:val="标题2"/>
    <w:basedOn w:val="a0"/>
    <w:link w:val="2Char0"/>
    <w:rsid w:val="00FE60C4"/>
    <w:pPr>
      <w:numPr>
        <w:ilvl w:val="1"/>
        <w:numId w:val="1"/>
      </w:numPr>
    </w:pPr>
  </w:style>
  <w:style w:type="paragraph" w:customStyle="1" w:styleId="30">
    <w:name w:val="测试标题 3"/>
    <w:basedOn w:val="a0"/>
    <w:link w:val="3Char0"/>
    <w:rsid w:val="00FE60C4"/>
  </w:style>
  <w:style w:type="character" w:customStyle="1" w:styleId="Char2">
    <w:name w:val="列出段落 Char"/>
    <w:basedOn w:val="a2"/>
    <w:link w:val="a0"/>
    <w:uiPriority w:val="34"/>
    <w:rsid w:val="00FE60C4"/>
    <w:rPr>
      <w:lang w:eastAsia="zh-CN"/>
    </w:rPr>
  </w:style>
  <w:style w:type="character" w:customStyle="1" w:styleId="2Char0">
    <w:name w:val="标题2 Char"/>
    <w:basedOn w:val="Char2"/>
    <w:link w:val="20"/>
    <w:rsid w:val="00FE60C4"/>
    <w:rPr>
      <w:lang w:eastAsia="zh-CN"/>
    </w:rPr>
  </w:style>
  <w:style w:type="numbering" w:customStyle="1" w:styleId="a">
    <w:name w:val="联合开发实验室文档"/>
    <w:uiPriority w:val="99"/>
    <w:rsid w:val="008662F4"/>
    <w:pPr>
      <w:numPr>
        <w:numId w:val="3"/>
      </w:numPr>
    </w:pPr>
  </w:style>
  <w:style w:type="character" w:customStyle="1" w:styleId="3Char0">
    <w:name w:val="测试标题 3 Char"/>
    <w:basedOn w:val="Char2"/>
    <w:link w:val="30"/>
    <w:rsid w:val="00FE60C4"/>
    <w:rPr>
      <w:lang w:eastAsia="zh-CN"/>
    </w:rPr>
  </w:style>
  <w:style w:type="paragraph" w:customStyle="1" w:styleId="af8">
    <w:name w:val="表格标题"/>
    <w:basedOn w:val="aa"/>
    <w:link w:val="Char8"/>
    <w:autoRedefine/>
    <w:qFormat/>
    <w:rsid w:val="00E60A2D"/>
    <w:pPr>
      <w:widowControl w:val="0"/>
      <w:spacing w:line="360" w:lineRule="auto"/>
      <w:ind w:firstLine="442"/>
      <w:jc w:val="center"/>
    </w:pPr>
    <w:rPr>
      <w:color w:val="auto"/>
      <w:sz w:val="21"/>
      <w:szCs w:val="28"/>
    </w:rPr>
  </w:style>
  <w:style w:type="paragraph" w:customStyle="1" w:styleId="af9">
    <w:name w:val="图片名称"/>
    <w:basedOn w:val="aa"/>
    <w:link w:val="Char9"/>
    <w:autoRedefine/>
    <w:qFormat/>
    <w:rsid w:val="00704EC3"/>
    <w:pPr>
      <w:keepLines/>
      <w:ind w:firstLine="442"/>
      <w:jc w:val="center"/>
    </w:pPr>
    <w:rPr>
      <w:color w:val="auto"/>
    </w:rPr>
  </w:style>
  <w:style w:type="character" w:customStyle="1" w:styleId="Char3">
    <w:name w:val="题注 Char"/>
    <w:basedOn w:val="a2"/>
    <w:link w:val="aa"/>
    <w:uiPriority w:val="35"/>
    <w:rsid w:val="00302ADC"/>
    <w:rPr>
      <w:b/>
      <w:bCs/>
      <w:color w:val="4F81BD" w:themeColor="accent1"/>
      <w:sz w:val="18"/>
      <w:szCs w:val="18"/>
      <w:lang w:eastAsia="zh-CN"/>
    </w:rPr>
  </w:style>
  <w:style w:type="character" w:customStyle="1" w:styleId="Char8">
    <w:name w:val="表格标题 Char"/>
    <w:basedOn w:val="Char3"/>
    <w:link w:val="af8"/>
    <w:rsid w:val="00E60A2D"/>
    <w:rPr>
      <w:b/>
      <w:bCs/>
      <w:color w:val="4F81BD" w:themeColor="accent1"/>
      <w:sz w:val="21"/>
      <w:szCs w:val="28"/>
      <w:lang w:eastAsia="zh-CN"/>
    </w:rPr>
  </w:style>
  <w:style w:type="character" w:customStyle="1" w:styleId="Char9">
    <w:name w:val="图片名称 Char"/>
    <w:basedOn w:val="Char3"/>
    <w:link w:val="af9"/>
    <w:rsid w:val="00704EC3"/>
    <w:rPr>
      <w:b/>
      <w:bCs/>
      <w:color w:val="4F81BD" w:themeColor="accent1"/>
      <w:sz w:val="18"/>
      <w:szCs w:val="18"/>
      <w:lang w:eastAsia="zh-CN"/>
    </w:rPr>
  </w:style>
  <w:style w:type="table" w:customStyle="1" w:styleId="10">
    <w:name w:val="联合实验室表格1"/>
    <w:basedOn w:val="a3"/>
    <w:uiPriority w:val="99"/>
    <w:rsid w:val="00A03EC1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eastAsiaTheme="majorEastAsia"/>
        <w:b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eastAsiaTheme="minorEastAsia"/>
        <w:sz w:val="22"/>
      </w:rPr>
    </w:tblStylePr>
  </w:style>
  <w:style w:type="paragraph" w:customStyle="1" w:styleId="11">
    <w:name w:val="联合实验室图片1"/>
    <w:basedOn w:val="a1"/>
    <w:link w:val="1Char0"/>
    <w:qFormat/>
    <w:rsid w:val="00993E08"/>
    <w:pPr>
      <w:keepNext/>
      <w:ind w:firstLine="0"/>
      <w:jc w:val="center"/>
    </w:pPr>
    <w:rPr>
      <w:noProof/>
      <w:lang w:bidi="ar-SA"/>
    </w:rPr>
  </w:style>
  <w:style w:type="character" w:customStyle="1" w:styleId="1Char0">
    <w:name w:val="联合实验室图片1 Char"/>
    <w:basedOn w:val="a2"/>
    <w:link w:val="11"/>
    <w:rsid w:val="00993E08"/>
    <w:rPr>
      <w:noProof/>
      <w:lang w:eastAsia="zh-CN" w:bidi="ar-SA"/>
    </w:rPr>
  </w:style>
  <w:style w:type="character" w:styleId="afa">
    <w:name w:val="Hyperlink"/>
    <w:basedOn w:val="a2"/>
    <w:uiPriority w:val="99"/>
    <w:unhideWhenUsed/>
    <w:rsid w:val="00E94DCE"/>
    <w:rPr>
      <w:color w:val="0000F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B231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bm.com/developerworks/cn/web/1103_chenyan_rest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q.com/cn/articles/how-to-design-a-good-restful-ap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document\templetes\&#32852;&#21512;&#23454;&#39564;&#23460;&#24320;&#21457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9633-F2B9-4FA5-A8B3-F35735BA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联合实验室开发文档模板.dotx</Template>
  <TotalTime>2533</TotalTime>
  <Pages>14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模块开发卷宗（GB8567——88）</vt:lpstr>
    </vt:vector>
  </TitlesOfParts>
  <Company>江苏智运</Company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表现层设计文档</dc:title>
  <dc:creator>アイスクリーム</dc:creator>
  <cp:keywords>design</cp:keywords>
  <cp:lastModifiedBy>icecream氷菓</cp:lastModifiedBy>
  <cp:revision>122</cp:revision>
  <dcterms:created xsi:type="dcterms:W3CDTF">2013-11-22T02:31:00Z</dcterms:created>
  <dcterms:modified xsi:type="dcterms:W3CDTF">2013-12-17T04:30:00Z</dcterms:modified>
</cp:coreProperties>
</file>